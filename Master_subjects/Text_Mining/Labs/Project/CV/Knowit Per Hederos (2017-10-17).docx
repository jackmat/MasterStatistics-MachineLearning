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0BC16" w14:textId="77777777" w:rsidR="00C166B7" w:rsidRPr="00997F2F" w:rsidRDefault="00C166B7" w:rsidP="00C166B7">
      <w:pPr>
        <w:rPr>
          <w:lang w:val="sv-SE"/>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27"/>
        <w:gridCol w:w="6300"/>
      </w:tblGrid>
      <w:tr w:rsidR="00C166B7" w:rsidRPr="004A284D" w14:paraId="0B51096F" w14:textId="77777777" w:rsidTr="00E5331B">
        <w:tc>
          <w:tcPr>
            <w:tcW w:w="2727" w:type="dxa"/>
          </w:tcPr>
          <w:p w14:paraId="2B7C37B0" w14:textId="77777777" w:rsidR="00C166B7" w:rsidRPr="00997F2F" w:rsidRDefault="00C166B7" w:rsidP="00C166B7">
            <w:pPr>
              <w:pStyle w:val="Heading3"/>
              <w:outlineLvl w:val="2"/>
            </w:pPr>
            <w:r w:rsidRPr="00997F2F">
              <w:rPr>
                <w:noProof/>
                <w:lang w:val="nb-NO" w:eastAsia="nb-NO"/>
              </w:rPr>
              <w:drawing>
                <wp:anchor distT="0" distB="0" distL="114300" distR="114300" simplePos="0" relativeHeight="251659264" behindDoc="0" locked="0" layoutInCell="1" allowOverlap="1" wp14:anchorId="667140B7" wp14:editId="21CCA797">
                  <wp:simplePos x="0" y="0"/>
                  <wp:positionH relativeFrom="column">
                    <wp:posOffset>129540</wp:posOffset>
                  </wp:positionH>
                  <wp:positionV relativeFrom="paragraph">
                    <wp:posOffset>0</wp:posOffset>
                  </wp:positionV>
                  <wp:extent cx="1202690" cy="1718310"/>
                  <wp:effectExtent l="0" t="0" r="0"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ultprofil bildmarkö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2690" cy="1718310"/>
                          </a:xfrm>
                          <a:prstGeom prst="rect">
                            <a:avLst/>
                          </a:prstGeom>
                        </pic:spPr>
                      </pic:pic>
                    </a:graphicData>
                  </a:graphic>
                  <wp14:sizeRelH relativeFrom="page">
                    <wp14:pctWidth>0</wp14:pctWidth>
                  </wp14:sizeRelH>
                  <wp14:sizeRelV relativeFrom="page">
                    <wp14:pctHeight>0</wp14:pctHeight>
                  </wp14:sizeRelV>
                </wp:anchor>
              </w:drawing>
            </w:r>
          </w:p>
        </w:tc>
        <w:tc>
          <w:tcPr>
            <w:tcW w:w="6300" w:type="dxa"/>
          </w:tcPr>
          <w:p w14:paraId="57712E68" w14:textId="77777777" w:rsidR="00C166B7" w:rsidRPr="00997F2F" w:rsidRDefault="00C166B7" w:rsidP="00C166B7">
            <w:pPr>
              <w:pStyle w:val="Heading3"/>
              <w:outlineLvl w:val="2"/>
            </w:pPr>
            <w:r w:rsidRPr="00997F2F">
              <w:t xml:space="preserve">VAD GÖR ATT JAG ÄR EN </w:t>
            </w:r>
            <w:r w:rsidRPr="00997F2F">
              <w:br/>
              <w:t>GOD KANDIDAT TILL ERT UPPDRAG?</w:t>
            </w:r>
          </w:p>
          <w:p w14:paraId="2C0E3E76" w14:textId="77777777" w:rsidR="00E5331B" w:rsidRPr="00E249AC" w:rsidRDefault="00E5331B" w:rsidP="00E5331B">
            <w:pPr>
              <w:pStyle w:val="ListParagraph"/>
              <w:rPr>
                <w:lang w:val="sv-SE"/>
              </w:rPr>
            </w:pPr>
            <w:r w:rsidRPr="00E249AC">
              <w:rPr>
                <w:lang w:val="sv-SE"/>
              </w:rPr>
              <w:t>Lång erfarenhet av SQL Server, inklusive SSAS och SSRS.</w:t>
            </w:r>
          </w:p>
          <w:p w14:paraId="397EFB9A" w14:textId="77777777" w:rsidR="00E5331B" w:rsidRPr="00E249AC" w:rsidRDefault="00E5331B" w:rsidP="00E5331B">
            <w:pPr>
              <w:pStyle w:val="ListParagraph"/>
              <w:rPr>
                <w:lang w:val="sv-SE"/>
              </w:rPr>
            </w:pPr>
            <w:r w:rsidRPr="00E249AC">
              <w:rPr>
                <w:lang w:val="sv-SE"/>
              </w:rPr>
              <w:t>Designat Data Marts i flertalet projekt</w:t>
            </w:r>
          </w:p>
          <w:p w14:paraId="57870867" w14:textId="77777777" w:rsidR="00E5331B" w:rsidRDefault="00E5331B" w:rsidP="00E5331B">
            <w:pPr>
              <w:pStyle w:val="ListParagraph"/>
            </w:pPr>
            <w:proofErr w:type="spellStart"/>
            <w:r>
              <w:t>Certifierad</w:t>
            </w:r>
            <w:proofErr w:type="spellEnd"/>
            <w:r>
              <w:t xml:space="preserve"> </w:t>
            </w:r>
            <w:proofErr w:type="spellStart"/>
            <w:r>
              <w:t>inom</w:t>
            </w:r>
            <w:proofErr w:type="spellEnd"/>
            <w:r>
              <w:t xml:space="preserve"> Microsoft BI</w:t>
            </w:r>
          </w:p>
          <w:p w14:paraId="725A3FDE" w14:textId="77777777" w:rsidR="00C166B7" w:rsidRPr="00997F2F" w:rsidRDefault="00E5331B" w:rsidP="00E5331B">
            <w:pPr>
              <w:pStyle w:val="ListParagraph"/>
              <w:rPr>
                <w:lang w:val="sv-SE"/>
              </w:rPr>
            </w:pPr>
            <w:r w:rsidRPr="00E249AC">
              <w:rPr>
                <w:lang w:val="sv-SE"/>
              </w:rPr>
              <w:t xml:space="preserve">Praktisk erfarenhet av data </w:t>
            </w:r>
            <w:proofErr w:type="spellStart"/>
            <w:r w:rsidRPr="00E249AC">
              <w:rPr>
                <w:lang w:val="sv-SE"/>
              </w:rPr>
              <w:t>governance</w:t>
            </w:r>
            <w:proofErr w:type="spellEnd"/>
            <w:r w:rsidRPr="00E249AC">
              <w:rPr>
                <w:lang w:val="sv-SE"/>
              </w:rPr>
              <w:t xml:space="preserve"> och datakvalitet</w:t>
            </w:r>
          </w:p>
        </w:tc>
      </w:tr>
    </w:tbl>
    <w:p w14:paraId="3EE39C73" w14:textId="77777777" w:rsidR="00F01702" w:rsidRPr="00997F2F" w:rsidRDefault="00E5331B" w:rsidP="00AE159D">
      <w:pPr>
        <w:pStyle w:val="Heading1"/>
      </w:pPr>
      <w:r w:rsidRPr="00E5331B">
        <w:t>Skicklig Microsoft BI-konsult</w:t>
      </w:r>
    </w:p>
    <w:p w14:paraId="3CF5B94D" w14:textId="77777777" w:rsidR="00E5331B" w:rsidRPr="00E5331B" w:rsidRDefault="00E5331B" w:rsidP="00E5331B">
      <w:pPr>
        <w:rPr>
          <w:lang w:val="sv-SE"/>
        </w:rPr>
      </w:pPr>
      <w:r w:rsidRPr="00E5331B">
        <w:rPr>
          <w:lang w:val="sv-SE"/>
        </w:rPr>
        <w:t xml:space="preserve">Per är en utvecklare inom området Business Intelligence och är expert på Microsofts BI-plattform. Han har även mångårig erfarenhet av att bygga system i .Net och i </w:t>
      </w:r>
      <w:proofErr w:type="spellStart"/>
      <w:r w:rsidRPr="00E5331B">
        <w:rPr>
          <w:lang w:val="sv-SE"/>
        </w:rPr>
        <w:t>agila</w:t>
      </w:r>
      <w:proofErr w:type="spellEnd"/>
      <w:r w:rsidRPr="00E5331B">
        <w:rPr>
          <w:lang w:val="sv-SE"/>
        </w:rPr>
        <w:t xml:space="preserve"> processmetoder.</w:t>
      </w:r>
    </w:p>
    <w:p w14:paraId="39D28A6D" w14:textId="77777777" w:rsidR="00A90C86" w:rsidRDefault="00E5331B" w:rsidP="00E5331B">
      <w:pPr>
        <w:rPr>
          <w:lang w:val="sv-SE"/>
        </w:rPr>
      </w:pPr>
      <w:r w:rsidRPr="00E5331B">
        <w:rPr>
          <w:lang w:val="sv-SE"/>
        </w:rPr>
        <w:t>Per är ambitiös, glad och ansvarsfull samt har lätt för att sätta sig in i nya tekniker och antar gärna tuffa utmaningar</w:t>
      </w:r>
      <w:r w:rsidR="00F01702" w:rsidRPr="00997F2F">
        <w:rPr>
          <w:lang w:val="sv-SE"/>
        </w:rPr>
        <w:t>.</w:t>
      </w:r>
    </w:p>
    <w:p w14:paraId="5D154E10" w14:textId="77777777" w:rsidR="00CE6121" w:rsidRDefault="00CE6121" w:rsidP="00A90C86">
      <w:pPr>
        <w:rPr>
          <w:lang w:val="sv-SE"/>
        </w:rPr>
      </w:pPr>
    </w:p>
    <w:p w14:paraId="1560AD2F" w14:textId="77777777" w:rsidR="00CE6121" w:rsidRDefault="00E249AC" w:rsidP="00F87A52">
      <w:pPr>
        <w:pStyle w:val="Heading2"/>
      </w:pPr>
      <w:r>
        <w:t>Per Hederos</w:t>
      </w:r>
    </w:p>
    <w:p w14:paraId="38E090BB" w14:textId="77777777" w:rsidR="00CE6121" w:rsidRPr="000068DA" w:rsidRDefault="00CE6121" w:rsidP="00CE6121">
      <w:pPr>
        <w:rPr>
          <w:lang w:val="sv-SE"/>
        </w:rPr>
      </w:pPr>
    </w:p>
    <w:p w14:paraId="1A1D39AA" w14:textId="77777777" w:rsidR="00306D1C" w:rsidRDefault="00306D1C" w:rsidP="009077D7">
      <w:pPr>
        <w:pStyle w:val="Heading4"/>
        <w:sectPr w:rsidR="00306D1C" w:rsidSect="002A1794">
          <w:headerReference w:type="default" r:id="rId12"/>
          <w:footerReference w:type="default" r:id="rId13"/>
          <w:headerReference w:type="first" r:id="rId14"/>
          <w:footerReference w:type="first" r:id="rId15"/>
          <w:type w:val="continuous"/>
          <w:pgSz w:w="11907" w:h="16839" w:code="9"/>
          <w:pgMar w:top="1440" w:right="1440" w:bottom="1440" w:left="1440" w:header="720" w:footer="634" w:gutter="0"/>
          <w:cols w:space="720"/>
          <w:docGrid w:linePitch="360"/>
        </w:sectPr>
      </w:pPr>
    </w:p>
    <w:p w14:paraId="6E39FF87" w14:textId="77777777" w:rsidR="008B5011" w:rsidRDefault="008B5011" w:rsidP="009077D7">
      <w:pPr>
        <w:pStyle w:val="Heading4"/>
        <w:rPr>
          <w:b/>
        </w:rPr>
      </w:pPr>
      <w:r>
        <w:rPr>
          <w:b/>
        </w:rPr>
        <w:t>BAKGRUND</w:t>
      </w:r>
    </w:p>
    <w:p w14:paraId="420CD6E7" w14:textId="77777777" w:rsidR="008B5011" w:rsidRPr="00872EE0" w:rsidRDefault="008B5011" w:rsidP="008B5011">
      <w:pPr>
        <w:rPr>
          <w:sz w:val="18"/>
          <w:lang w:val="sv-SE"/>
        </w:rPr>
      </w:pPr>
      <w:r w:rsidRPr="00872EE0">
        <w:rPr>
          <w:sz w:val="18"/>
          <w:lang w:val="sv-SE"/>
        </w:rPr>
        <w:t>Födelseår:</w:t>
      </w:r>
      <w:r w:rsidR="00E249AC">
        <w:rPr>
          <w:sz w:val="18"/>
          <w:lang w:val="sv-SE"/>
        </w:rPr>
        <w:t xml:space="preserve"> 1980</w:t>
      </w:r>
    </w:p>
    <w:p w14:paraId="019D3550" w14:textId="77777777" w:rsidR="008B5011" w:rsidRPr="00872EE0" w:rsidRDefault="008B5011" w:rsidP="008B5011">
      <w:pPr>
        <w:rPr>
          <w:sz w:val="18"/>
          <w:lang w:val="sv-SE"/>
        </w:rPr>
      </w:pPr>
      <w:r w:rsidRPr="00872EE0">
        <w:rPr>
          <w:sz w:val="18"/>
          <w:lang w:val="sv-SE"/>
        </w:rPr>
        <w:t>Befattning: Konsult</w:t>
      </w:r>
    </w:p>
    <w:p w14:paraId="0712E5EE" w14:textId="77777777" w:rsidR="009077D7" w:rsidRPr="004A284D" w:rsidRDefault="009077D7" w:rsidP="009077D7">
      <w:pPr>
        <w:pStyle w:val="Heading4"/>
        <w:rPr>
          <w:b/>
          <w:lang w:val="en-US"/>
        </w:rPr>
      </w:pPr>
      <w:r w:rsidRPr="004A284D">
        <w:rPr>
          <w:b/>
          <w:lang w:val="en-US"/>
        </w:rPr>
        <w:t>Kurser/certifikat</w:t>
      </w:r>
    </w:p>
    <w:p w14:paraId="7B0B80D9" w14:textId="77777777" w:rsidR="00E249AC" w:rsidRPr="00E249AC" w:rsidRDefault="00E249AC" w:rsidP="00E249AC">
      <w:pPr>
        <w:rPr>
          <w:sz w:val="18"/>
        </w:rPr>
      </w:pPr>
      <w:r w:rsidRPr="00E249AC">
        <w:rPr>
          <w:sz w:val="18"/>
        </w:rPr>
        <w:t>MCSE: Data Management and Analytics</w:t>
      </w:r>
    </w:p>
    <w:p w14:paraId="035B02AE" w14:textId="77777777" w:rsidR="00E249AC" w:rsidRPr="00E249AC" w:rsidRDefault="00E249AC" w:rsidP="00E249AC">
      <w:pPr>
        <w:rPr>
          <w:sz w:val="18"/>
        </w:rPr>
      </w:pPr>
      <w:r w:rsidRPr="00E249AC">
        <w:rPr>
          <w:sz w:val="18"/>
        </w:rPr>
        <w:t>MCSA: SQL Server 2012/2014</w:t>
      </w:r>
    </w:p>
    <w:p w14:paraId="5582700D" w14:textId="77777777" w:rsidR="00E249AC" w:rsidRPr="00E249AC" w:rsidRDefault="00E249AC" w:rsidP="00E249AC">
      <w:pPr>
        <w:rPr>
          <w:sz w:val="18"/>
        </w:rPr>
      </w:pPr>
      <w:r w:rsidRPr="00E249AC">
        <w:rPr>
          <w:sz w:val="18"/>
        </w:rPr>
        <w:t>MCITP: Business Intelligence Developer 2008, 70-452, 70-448</w:t>
      </w:r>
    </w:p>
    <w:p w14:paraId="08118E53" w14:textId="77777777" w:rsidR="00E249AC" w:rsidRPr="00E249AC" w:rsidRDefault="00E249AC" w:rsidP="00E249AC">
      <w:pPr>
        <w:rPr>
          <w:sz w:val="18"/>
        </w:rPr>
      </w:pPr>
      <w:r w:rsidRPr="00E249AC">
        <w:rPr>
          <w:sz w:val="18"/>
        </w:rPr>
        <w:t>TS Microsoft SQL Server 2008, Database Developer, 70-433</w:t>
      </w:r>
    </w:p>
    <w:p w14:paraId="248DB356" w14:textId="77777777" w:rsidR="00E249AC" w:rsidRPr="00E249AC" w:rsidRDefault="00E249AC" w:rsidP="00E249AC">
      <w:pPr>
        <w:rPr>
          <w:sz w:val="18"/>
        </w:rPr>
      </w:pPr>
      <w:r w:rsidRPr="00E249AC">
        <w:rPr>
          <w:sz w:val="18"/>
        </w:rPr>
        <w:t>TS Microsoft SQL Server 2005 Business Intelligence - Implementation and Maintenance, 70-445</w:t>
      </w:r>
    </w:p>
    <w:p w14:paraId="6B25B205" w14:textId="77777777" w:rsidR="004370E8" w:rsidRDefault="00E249AC" w:rsidP="00E249AC">
      <w:pPr>
        <w:rPr>
          <w:sz w:val="18"/>
        </w:rPr>
      </w:pPr>
      <w:r w:rsidRPr="00E249AC">
        <w:rPr>
          <w:sz w:val="18"/>
        </w:rPr>
        <w:t>M6234 - Implementing and Maintaining Microsoft SQL Server 2008 Analysis Services</w:t>
      </w:r>
    </w:p>
    <w:p w14:paraId="202B6A78" w14:textId="77777777" w:rsidR="00E249AC" w:rsidRPr="00E249AC" w:rsidRDefault="00E249AC" w:rsidP="00E249AC">
      <w:pPr>
        <w:rPr>
          <w:sz w:val="18"/>
        </w:rPr>
      </w:pPr>
      <w:r w:rsidRPr="00E249AC">
        <w:rPr>
          <w:sz w:val="18"/>
        </w:rPr>
        <w:t>M6235 - Implementing and Maintaining Microsoft SQL Server 2008 Integration Services</w:t>
      </w:r>
    </w:p>
    <w:p w14:paraId="3CA052CA" w14:textId="77777777" w:rsidR="009077D7" w:rsidRPr="00651315" w:rsidRDefault="009077D7" w:rsidP="00CE6121">
      <w:pPr>
        <w:pStyle w:val="Heading4"/>
        <w:rPr>
          <w:b/>
        </w:rPr>
      </w:pPr>
      <w:r w:rsidRPr="00651315">
        <w:rPr>
          <w:b/>
        </w:rPr>
        <w:t>Verksamhets-/bransch-kompetens</w:t>
      </w:r>
    </w:p>
    <w:p w14:paraId="6D94D703" w14:textId="77777777" w:rsidR="00E249AC" w:rsidRPr="00E249AC" w:rsidRDefault="00E249AC" w:rsidP="00E249AC">
      <w:pPr>
        <w:rPr>
          <w:sz w:val="18"/>
          <w:lang w:val="sv-SE"/>
        </w:rPr>
      </w:pPr>
      <w:r w:rsidRPr="00E249AC">
        <w:rPr>
          <w:sz w:val="18"/>
          <w:lang w:val="sv-SE"/>
        </w:rPr>
        <w:t xml:space="preserve">Telekom </w:t>
      </w:r>
    </w:p>
    <w:p w14:paraId="020980CF" w14:textId="77777777" w:rsidR="00E249AC" w:rsidRPr="00E249AC" w:rsidRDefault="00E249AC" w:rsidP="00E249AC">
      <w:pPr>
        <w:rPr>
          <w:sz w:val="18"/>
          <w:lang w:val="sv-SE"/>
        </w:rPr>
      </w:pPr>
      <w:r w:rsidRPr="00E249AC">
        <w:rPr>
          <w:sz w:val="18"/>
          <w:lang w:val="sv-SE"/>
        </w:rPr>
        <w:t xml:space="preserve">Tryckeri </w:t>
      </w:r>
    </w:p>
    <w:p w14:paraId="419F3C46" w14:textId="77777777" w:rsidR="00E249AC" w:rsidRPr="00E249AC" w:rsidRDefault="00E249AC" w:rsidP="00E249AC">
      <w:pPr>
        <w:rPr>
          <w:sz w:val="18"/>
          <w:lang w:val="sv-SE"/>
        </w:rPr>
      </w:pPr>
      <w:r w:rsidRPr="00E249AC">
        <w:rPr>
          <w:sz w:val="18"/>
          <w:lang w:val="sv-SE"/>
        </w:rPr>
        <w:t>Kommunikation</w:t>
      </w:r>
    </w:p>
    <w:p w14:paraId="14D81051" w14:textId="77777777" w:rsidR="00E249AC" w:rsidRPr="00E249AC" w:rsidRDefault="00E249AC" w:rsidP="00E249AC">
      <w:pPr>
        <w:rPr>
          <w:sz w:val="18"/>
          <w:lang w:val="sv-SE"/>
        </w:rPr>
      </w:pPr>
      <w:r w:rsidRPr="00E249AC">
        <w:rPr>
          <w:sz w:val="18"/>
          <w:lang w:val="sv-SE"/>
        </w:rPr>
        <w:t>Offentlig förvaltning</w:t>
      </w:r>
    </w:p>
    <w:p w14:paraId="3FF6B776" w14:textId="77777777" w:rsidR="00E249AC" w:rsidRPr="00E249AC" w:rsidRDefault="00E249AC" w:rsidP="00E249AC">
      <w:pPr>
        <w:rPr>
          <w:sz w:val="18"/>
          <w:lang w:val="sv-SE"/>
        </w:rPr>
      </w:pPr>
      <w:proofErr w:type="spellStart"/>
      <w:r w:rsidRPr="00E249AC">
        <w:rPr>
          <w:sz w:val="18"/>
          <w:lang w:val="sv-SE"/>
        </w:rPr>
        <w:t>Retail</w:t>
      </w:r>
      <w:proofErr w:type="spellEnd"/>
    </w:p>
    <w:p w14:paraId="76E90101" w14:textId="77777777" w:rsidR="00E249AC" w:rsidRPr="00E249AC" w:rsidRDefault="00E249AC" w:rsidP="00E249AC">
      <w:pPr>
        <w:rPr>
          <w:sz w:val="18"/>
          <w:lang w:val="sv-SE"/>
        </w:rPr>
      </w:pPr>
      <w:r w:rsidRPr="00E249AC">
        <w:rPr>
          <w:sz w:val="18"/>
          <w:lang w:val="sv-SE"/>
        </w:rPr>
        <w:t>Tillverkande industri</w:t>
      </w:r>
    </w:p>
    <w:p w14:paraId="63D88D14" w14:textId="77777777" w:rsidR="00E249AC" w:rsidRPr="00E249AC" w:rsidRDefault="00E249AC" w:rsidP="00E249AC">
      <w:pPr>
        <w:rPr>
          <w:sz w:val="18"/>
          <w:lang w:val="sv-SE"/>
        </w:rPr>
      </w:pPr>
      <w:r w:rsidRPr="00E249AC">
        <w:rPr>
          <w:sz w:val="18"/>
          <w:lang w:val="sv-SE"/>
        </w:rPr>
        <w:t>Finans</w:t>
      </w:r>
    </w:p>
    <w:p w14:paraId="05A93314" w14:textId="77777777" w:rsidR="00E249AC" w:rsidRPr="00E249AC" w:rsidRDefault="00E249AC" w:rsidP="00E249AC">
      <w:pPr>
        <w:rPr>
          <w:sz w:val="18"/>
          <w:lang w:val="sv-SE"/>
        </w:rPr>
      </w:pPr>
      <w:r w:rsidRPr="00E249AC">
        <w:rPr>
          <w:sz w:val="18"/>
          <w:lang w:val="sv-SE"/>
        </w:rPr>
        <w:t>Pappersindustri</w:t>
      </w:r>
    </w:p>
    <w:p w14:paraId="47192E94" w14:textId="77777777" w:rsidR="009077D7" w:rsidRPr="00872EE0" w:rsidRDefault="00E249AC" w:rsidP="00E249AC">
      <w:pPr>
        <w:rPr>
          <w:sz w:val="18"/>
          <w:lang w:val="sv-SE"/>
        </w:rPr>
      </w:pPr>
      <w:r w:rsidRPr="00E249AC">
        <w:rPr>
          <w:sz w:val="18"/>
          <w:lang w:val="sv-SE"/>
        </w:rPr>
        <w:t>Sjukvård</w:t>
      </w:r>
    </w:p>
    <w:p w14:paraId="2C1CB2F7" w14:textId="77777777" w:rsidR="009077D7" w:rsidRPr="004B2C2B" w:rsidRDefault="008B5011" w:rsidP="00CE6121">
      <w:pPr>
        <w:pStyle w:val="Heading4"/>
        <w:rPr>
          <w:b/>
          <w:sz w:val="20"/>
          <w:lang w:val="nb-NO"/>
        </w:rPr>
      </w:pPr>
      <w:r>
        <w:rPr>
          <w:b/>
        </w:rPr>
        <w:t xml:space="preserve">Teknisk kompetens </w:t>
      </w:r>
      <w:r w:rsidRPr="004B2C2B">
        <w:rPr>
          <w:b/>
          <w:sz w:val="20"/>
        </w:rPr>
        <w:t>&lt;</w:t>
      </w:r>
      <w:r w:rsidR="00CE6121" w:rsidRPr="004B2C2B">
        <w:rPr>
          <w:b/>
          <w:sz w:val="20"/>
          <w:lang w:val="nb-NO"/>
        </w:rPr>
        <w:t>Databaser</w:t>
      </w:r>
      <w:r w:rsidRPr="004B2C2B">
        <w:rPr>
          <w:b/>
          <w:sz w:val="20"/>
          <w:lang w:val="nb-NO"/>
        </w:rPr>
        <w:t>&gt;</w:t>
      </w:r>
    </w:p>
    <w:p w14:paraId="640A8758" w14:textId="77777777" w:rsidR="00E249AC" w:rsidRPr="00E249AC" w:rsidRDefault="00E249AC" w:rsidP="00E249AC">
      <w:pPr>
        <w:rPr>
          <w:sz w:val="18"/>
        </w:rPr>
      </w:pPr>
      <w:r w:rsidRPr="00E249AC">
        <w:rPr>
          <w:sz w:val="18"/>
        </w:rPr>
        <w:t>SQL Server 2000/2005/2008/2012/2014</w:t>
      </w:r>
    </w:p>
    <w:p w14:paraId="02F71E1A" w14:textId="77777777" w:rsidR="00E249AC" w:rsidRPr="00E249AC" w:rsidRDefault="00E249AC" w:rsidP="00E249AC">
      <w:pPr>
        <w:rPr>
          <w:sz w:val="18"/>
        </w:rPr>
      </w:pPr>
      <w:r w:rsidRPr="00E249AC">
        <w:rPr>
          <w:sz w:val="18"/>
        </w:rPr>
        <w:t>Oracle</w:t>
      </w:r>
    </w:p>
    <w:p w14:paraId="5D4A8AD5" w14:textId="77777777" w:rsidR="00E249AC" w:rsidRPr="00E249AC" w:rsidRDefault="00E249AC" w:rsidP="00E249AC">
      <w:pPr>
        <w:rPr>
          <w:sz w:val="18"/>
        </w:rPr>
      </w:pPr>
      <w:r w:rsidRPr="00E249AC">
        <w:rPr>
          <w:sz w:val="18"/>
        </w:rPr>
        <w:t>MySQL</w:t>
      </w:r>
    </w:p>
    <w:p w14:paraId="0FBD00D9" w14:textId="77777777" w:rsidR="00CE6121" w:rsidRPr="000068DA" w:rsidRDefault="00E249AC" w:rsidP="00E249AC">
      <w:pPr>
        <w:rPr>
          <w:lang w:val="nb-NO"/>
        </w:rPr>
      </w:pPr>
      <w:proofErr w:type="spellStart"/>
      <w:r w:rsidRPr="00E249AC">
        <w:rPr>
          <w:sz w:val="18"/>
        </w:rPr>
        <w:t>BTrieve</w:t>
      </w:r>
      <w:proofErr w:type="spellEnd"/>
    </w:p>
    <w:p w14:paraId="60D64BCA" w14:textId="77777777" w:rsidR="00CE6121" w:rsidRPr="004B2C2B" w:rsidRDefault="008B5011" w:rsidP="00CE6121">
      <w:pPr>
        <w:pStyle w:val="Heading4"/>
        <w:rPr>
          <w:b/>
          <w:sz w:val="20"/>
          <w:lang w:val="en-US"/>
        </w:rPr>
      </w:pPr>
      <w:r w:rsidRPr="004B2C2B">
        <w:rPr>
          <w:b/>
          <w:sz w:val="20"/>
          <w:lang w:val="en-US"/>
        </w:rPr>
        <w:t>&lt;</w:t>
      </w:r>
      <w:r w:rsidR="004B2C2B">
        <w:rPr>
          <w:b/>
          <w:sz w:val="20"/>
          <w:lang w:val="en-US"/>
        </w:rPr>
        <w:t>PROGRAMMERINGS-SPRK &amp; VERKTYG</w:t>
      </w:r>
      <w:r w:rsidRPr="004B2C2B">
        <w:rPr>
          <w:b/>
          <w:sz w:val="20"/>
          <w:lang w:val="en-US"/>
        </w:rPr>
        <w:t>&gt;</w:t>
      </w:r>
    </w:p>
    <w:p w14:paraId="18265EC0" w14:textId="77777777" w:rsidR="004B2C2B" w:rsidRPr="004B2C2B" w:rsidRDefault="004B2C2B" w:rsidP="009077D7">
      <w:pPr>
        <w:rPr>
          <w:b/>
          <w:sz w:val="18"/>
          <w:u w:val="single"/>
        </w:rPr>
      </w:pPr>
      <w:r w:rsidRPr="004B2C2B">
        <w:rPr>
          <w:b/>
          <w:sz w:val="18"/>
          <w:u w:val="single"/>
        </w:rPr>
        <w:t>Business Intelligence</w:t>
      </w:r>
    </w:p>
    <w:p w14:paraId="130DA17A" w14:textId="77777777" w:rsidR="004B2C2B" w:rsidRPr="004B2C2B" w:rsidRDefault="004B2C2B" w:rsidP="004B2C2B">
      <w:pPr>
        <w:rPr>
          <w:sz w:val="18"/>
        </w:rPr>
      </w:pPr>
      <w:r w:rsidRPr="004B2C2B">
        <w:rPr>
          <w:sz w:val="18"/>
        </w:rPr>
        <w:t>SQL Server Integration Services (SSIS)</w:t>
      </w:r>
      <w:r>
        <w:rPr>
          <w:sz w:val="18"/>
        </w:rPr>
        <w:t xml:space="preserve">, </w:t>
      </w:r>
      <w:r>
        <w:rPr>
          <w:sz w:val="18"/>
        </w:rPr>
        <w:br/>
      </w:r>
      <w:r w:rsidRPr="004B2C2B">
        <w:rPr>
          <w:sz w:val="18"/>
        </w:rPr>
        <w:t>SQL Server Analysis Services (SSAS)</w:t>
      </w:r>
      <w:r>
        <w:rPr>
          <w:sz w:val="18"/>
        </w:rPr>
        <w:t xml:space="preserve">, </w:t>
      </w:r>
      <w:r>
        <w:rPr>
          <w:sz w:val="18"/>
        </w:rPr>
        <w:br/>
      </w:r>
      <w:r w:rsidRPr="004B2C2B">
        <w:rPr>
          <w:sz w:val="18"/>
        </w:rPr>
        <w:t xml:space="preserve">SQL Server Reporting </w:t>
      </w:r>
      <w:proofErr w:type="gramStart"/>
      <w:r w:rsidRPr="004B2C2B">
        <w:rPr>
          <w:sz w:val="18"/>
        </w:rPr>
        <w:t>Services,(</w:t>
      </w:r>
      <w:proofErr w:type="gramEnd"/>
      <w:r w:rsidRPr="004B2C2B">
        <w:rPr>
          <w:sz w:val="18"/>
        </w:rPr>
        <w:t>SSRS)</w:t>
      </w:r>
      <w:r>
        <w:rPr>
          <w:sz w:val="18"/>
        </w:rPr>
        <w:br/>
      </w:r>
      <w:r w:rsidRPr="004B2C2B">
        <w:rPr>
          <w:sz w:val="18"/>
        </w:rPr>
        <w:t>SQL Server Management Studio (SSMS) 2005/2008/2012</w:t>
      </w:r>
      <w:r>
        <w:rPr>
          <w:sz w:val="18"/>
        </w:rPr>
        <w:br/>
      </w:r>
      <w:r w:rsidRPr="004B2C2B">
        <w:rPr>
          <w:sz w:val="18"/>
        </w:rPr>
        <w:t>SSDT2012</w:t>
      </w:r>
      <w:r>
        <w:rPr>
          <w:sz w:val="18"/>
        </w:rPr>
        <w:br/>
      </w:r>
      <w:r w:rsidRPr="004B2C2B">
        <w:rPr>
          <w:sz w:val="18"/>
        </w:rPr>
        <w:t>Visual Studio</w:t>
      </w:r>
      <w:r>
        <w:rPr>
          <w:sz w:val="18"/>
        </w:rPr>
        <w:br/>
      </w:r>
      <w:r w:rsidRPr="004B2C2B">
        <w:rPr>
          <w:sz w:val="18"/>
        </w:rPr>
        <w:t xml:space="preserve">Business Intelligence Studio </w:t>
      </w:r>
      <w:r w:rsidRPr="004B2C2B">
        <w:rPr>
          <w:sz w:val="18"/>
        </w:rPr>
        <w:lastRenderedPageBreak/>
        <w:t>(BIDS) 2005/2008</w:t>
      </w:r>
      <w:r>
        <w:rPr>
          <w:sz w:val="18"/>
        </w:rPr>
        <w:br/>
      </w:r>
      <w:r w:rsidRPr="004B2C2B">
        <w:rPr>
          <w:sz w:val="18"/>
        </w:rPr>
        <w:t>Microsoft Data mining</w:t>
      </w:r>
      <w:r>
        <w:rPr>
          <w:sz w:val="18"/>
        </w:rPr>
        <w:br/>
      </w:r>
      <w:r w:rsidRPr="004B2C2B">
        <w:rPr>
          <w:sz w:val="18"/>
        </w:rPr>
        <w:t>MDX</w:t>
      </w:r>
      <w:r w:rsidRPr="004B2C2B">
        <w:rPr>
          <w:sz w:val="18"/>
        </w:rPr>
        <w:br/>
        <w:t>DMX</w:t>
      </w:r>
      <w:r>
        <w:rPr>
          <w:sz w:val="18"/>
        </w:rPr>
        <w:br/>
      </w:r>
      <w:r w:rsidRPr="004B2C2B">
        <w:rPr>
          <w:sz w:val="18"/>
        </w:rPr>
        <w:t>T-SQL</w:t>
      </w:r>
      <w:r>
        <w:rPr>
          <w:sz w:val="18"/>
        </w:rPr>
        <w:br/>
      </w:r>
      <w:r w:rsidRPr="004B2C2B">
        <w:rPr>
          <w:sz w:val="18"/>
        </w:rPr>
        <w:t>Master Data Services</w:t>
      </w:r>
    </w:p>
    <w:p w14:paraId="0CF881DE" w14:textId="77777777" w:rsidR="004B2C2B" w:rsidRPr="004A284D" w:rsidRDefault="004B2C2B" w:rsidP="004B2C2B">
      <w:pPr>
        <w:rPr>
          <w:b/>
          <w:sz w:val="18"/>
          <w:u w:val="single"/>
        </w:rPr>
      </w:pPr>
      <w:r w:rsidRPr="004A284D">
        <w:rPr>
          <w:b/>
          <w:sz w:val="18"/>
          <w:u w:val="single"/>
        </w:rPr>
        <w:t>Java</w:t>
      </w:r>
    </w:p>
    <w:p w14:paraId="349ACC22" w14:textId="77777777" w:rsidR="004B2C2B" w:rsidRPr="004A284D" w:rsidRDefault="004B2C2B" w:rsidP="004B2C2B">
      <w:pPr>
        <w:rPr>
          <w:sz w:val="18"/>
        </w:rPr>
      </w:pPr>
      <w:r w:rsidRPr="004A284D">
        <w:rPr>
          <w:sz w:val="18"/>
        </w:rPr>
        <w:t>J2EE</w:t>
      </w:r>
      <w:r w:rsidRPr="004A284D">
        <w:rPr>
          <w:sz w:val="18"/>
        </w:rPr>
        <w:br/>
        <w:t>EJB</w:t>
      </w:r>
      <w:r w:rsidRPr="004A284D">
        <w:rPr>
          <w:sz w:val="18"/>
        </w:rPr>
        <w:br/>
        <w:t>JSP</w:t>
      </w:r>
      <w:r w:rsidRPr="004A284D">
        <w:rPr>
          <w:sz w:val="18"/>
        </w:rPr>
        <w:br/>
        <w:t>Eclipse</w:t>
      </w:r>
    </w:p>
    <w:p w14:paraId="31960DD1" w14:textId="77777777" w:rsidR="004B2C2B" w:rsidRPr="004A284D" w:rsidRDefault="004B2C2B" w:rsidP="004B2C2B">
      <w:pPr>
        <w:rPr>
          <w:b/>
          <w:sz w:val="18"/>
          <w:u w:val="single"/>
        </w:rPr>
      </w:pPr>
      <w:r w:rsidRPr="004A284D">
        <w:rPr>
          <w:b/>
          <w:sz w:val="18"/>
          <w:u w:val="single"/>
        </w:rPr>
        <w:t>.NET</w:t>
      </w:r>
    </w:p>
    <w:p w14:paraId="649CE01E" w14:textId="77777777" w:rsidR="004B2C2B" w:rsidRDefault="004B2C2B" w:rsidP="004B2C2B">
      <w:pPr>
        <w:rPr>
          <w:sz w:val="18"/>
        </w:rPr>
      </w:pPr>
      <w:r w:rsidRPr="004B2C2B">
        <w:rPr>
          <w:sz w:val="18"/>
        </w:rPr>
        <w:t>C#</w:t>
      </w:r>
      <w:r w:rsidRPr="004B2C2B">
        <w:rPr>
          <w:sz w:val="18"/>
        </w:rPr>
        <w:br/>
        <w:t>ASP.Net</w:t>
      </w:r>
      <w:r w:rsidRPr="004B2C2B">
        <w:rPr>
          <w:sz w:val="18"/>
        </w:rPr>
        <w:br/>
        <w:t>LINQ</w:t>
      </w:r>
      <w:r>
        <w:rPr>
          <w:sz w:val="18"/>
        </w:rPr>
        <w:br/>
      </w:r>
      <w:r w:rsidRPr="004B2C2B">
        <w:rPr>
          <w:sz w:val="18"/>
        </w:rPr>
        <w:t>WCF</w:t>
      </w:r>
      <w:r>
        <w:rPr>
          <w:sz w:val="18"/>
        </w:rPr>
        <w:br/>
      </w:r>
      <w:r w:rsidRPr="004B2C2B">
        <w:rPr>
          <w:sz w:val="18"/>
        </w:rPr>
        <w:t>WPF</w:t>
      </w:r>
      <w:r>
        <w:rPr>
          <w:sz w:val="18"/>
        </w:rPr>
        <w:br/>
      </w:r>
      <w:r w:rsidRPr="004B2C2B">
        <w:rPr>
          <w:sz w:val="18"/>
        </w:rPr>
        <w:t>Team Foundation Server (TFS)</w:t>
      </w:r>
      <w:r>
        <w:rPr>
          <w:sz w:val="18"/>
        </w:rPr>
        <w:br/>
      </w:r>
      <w:r w:rsidRPr="004B2C2B">
        <w:rPr>
          <w:sz w:val="18"/>
        </w:rPr>
        <w:t xml:space="preserve">MS Visual </w:t>
      </w:r>
      <w:proofErr w:type="spellStart"/>
      <w:r w:rsidRPr="004B2C2B">
        <w:rPr>
          <w:sz w:val="18"/>
        </w:rPr>
        <w:t>Sourcesafe</w:t>
      </w:r>
      <w:proofErr w:type="spellEnd"/>
      <w:r>
        <w:rPr>
          <w:sz w:val="18"/>
        </w:rPr>
        <w:br/>
      </w:r>
      <w:proofErr w:type="spellStart"/>
      <w:r w:rsidRPr="004B2C2B">
        <w:rPr>
          <w:sz w:val="18"/>
        </w:rPr>
        <w:t>CSLAVisual</w:t>
      </w:r>
      <w:proofErr w:type="spellEnd"/>
      <w:r w:rsidRPr="004B2C2B">
        <w:rPr>
          <w:sz w:val="18"/>
        </w:rPr>
        <w:t xml:space="preserve"> Studio 2005/2008/2010</w:t>
      </w:r>
      <w:r>
        <w:rPr>
          <w:sz w:val="18"/>
        </w:rPr>
        <w:br/>
      </w:r>
      <w:proofErr w:type="spellStart"/>
      <w:r w:rsidRPr="004B2C2B">
        <w:rPr>
          <w:sz w:val="18"/>
        </w:rPr>
        <w:t>NUnit</w:t>
      </w:r>
      <w:proofErr w:type="spellEnd"/>
      <w:r>
        <w:rPr>
          <w:sz w:val="18"/>
        </w:rPr>
        <w:br/>
      </w:r>
      <w:proofErr w:type="spellStart"/>
      <w:r w:rsidRPr="004B2C2B">
        <w:rPr>
          <w:sz w:val="18"/>
        </w:rPr>
        <w:t>NAnt</w:t>
      </w:r>
      <w:proofErr w:type="spellEnd"/>
      <w:r>
        <w:rPr>
          <w:sz w:val="18"/>
        </w:rPr>
        <w:br/>
      </w:r>
      <w:r w:rsidRPr="004B2C2B">
        <w:rPr>
          <w:sz w:val="18"/>
        </w:rPr>
        <w:t>MS Build</w:t>
      </w:r>
    </w:p>
    <w:p w14:paraId="714ECCE4" w14:textId="77777777" w:rsidR="004B2C2B" w:rsidRPr="004A284D" w:rsidRDefault="004B2C2B" w:rsidP="004B2C2B">
      <w:pPr>
        <w:rPr>
          <w:b/>
          <w:sz w:val="18"/>
          <w:u w:val="single"/>
        </w:rPr>
      </w:pPr>
      <w:r w:rsidRPr="004A284D">
        <w:rPr>
          <w:b/>
          <w:sz w:val="18"/>
          <w:u w:val="single"/>
        </w:rPr>
        <w:t>Övrigt</w:t>
      </w:r>
    </w:p>
    <w:p w14:paraId="7717398A" w14:textId="77777777" w:rsidR="004B2C2B" w:rsidRPr="004B2C2B" w:rsidRDefault="004B2C2B" w:rsidP="004B2C2B">
      <w:pPr>
        <w:rPr>
          <w:sz w:val="18"/>
        </w:rPr>
      </w:pPr>
      <w:r w:rsidRPr="004B2C2B">
        <w:rPr>
          <w:sz w:val="18"/>
        </w:rPr>
        <w:t>Excel</w:t>
      </w:r>
      <w:r w:rsidRPr="004B2C2B">
        <w:rPr>
          <w:sz w:val="18"/>
        </w:rPr>
        <w:br/>
        <w:t>Subversion</w:t>
      </w:r>
      <w:r w:rsidRPr="004B2C2B">
        <w:rPr>
          <w:sz w:val="18"/>
        </w:rPr>
        <w:br/>
        <w:t>Tortoise</w:t>
      </w:r>
      <w:r>
        <w:rPr>
          <w:sz w:val="18"/>
        </w:rPr>
        <w:br/>
      </w:r>
      <w:r w:rsidRPr="004B2C2B">
        <w:rPr>
          <w:sz w:val="18"/>
        </w:rPr>
        <w:t>MS Project</w:t>
      </w:r>
      <w:r>
        <w:rPr>
          <w:sz w:val="18"/>
        </w:rPr>
        <w:br/>
      </w:r>
      <w:proofErr w:type="spellStart"/>
      <w:r w:rsidRPr="004B2C2B">
        <w:rPr>
          <w:sz w:val="18"/>
        </w:rPr>
        <w:t>Continous</w:t>
      </w:r>
      <w:proofErr w:type="spellEnd"/>
      <w:r w:rsidRPr="004B2C2B">
        <w:rPr>
          <w:sz w:val="18"/>
        </w:rPr>
        <w:t xml:space="preserve"> Integration</w:t>
      </w:r>
      <w:r>
        <w:rPr>
          <w:sz w:val="18"/>
        </w:rPr>
        <w:br/>
      </w:r>
      <w:r w:rsidRPr="004B2C2B">
        <w:rPr>
          <w:sz w:val="18"/>
        </w:rPr>
        <w:t>C++</w:t>
      </w:r>
      <w:r>
        <w:rPr>
          <w:sz w:val="18"/>
        </w:rPr>
        <w:br/>
      </w:r>
      <w:r w:rsidRPr="004B2C2B">
        <w:rPr>
          <w:sz w:val="18"/>
        </w:rPr>
        <w:t>Dynamic C</w:t>
      </w:r>
      <w:r>
        <w:rPr>
          <w:sz w:val="18"/>
        </w:rPr>
        <w:br/>
      </w:r>
      <w:r w:rsidRPr="004B2C2B">
        <w:rPr>
          <w:sz w:val="18"/>
        </w:rPr>
        <w:t>XP/Vista/Server 2003</w:t>
      </w:r>
      <w:r>
        <w:rPr>
          <w:sz w:val="18"/>
        </w:rPr>
        <w:br/>
      </w:r>
      <w:r w:rsidRPr="004B2C2B">
        <w:rPr>
          <w:sz w:val="18"/>
        </w:rPr>
        <w:t>UNIX</w:t>
      </w:r>
      <w:r w:rsidR="008B2975">
        <w:rPr>
          <w:sz w:val="18"/>
        </w:rPr>
        <w:br/>
        <w:t>PL/SQL</w:t>
      </w:r>
    </w:p>
    <w:p w14:paraId="510766EE" w14:textId="77777777" w:rsidR="005F306C" w:rsidRPr="00651315" w:rsidRDefault="005F306C" w:rsidP="005F306C">
      <w:pPr>
        <w:pStyle w:val="Heading4"/>
        <w:rPr>
          <w:b/>
        </w:rPr>
      </w:pPr>
      <w:r>
        <w:rPr>
          <w:b/>
        </w:rPr>
        <w:t>Utbildarkompetens</w:t>
      </w:r>
    </w:p>
    <w:p w14:paraId="2404A5C9" w14:textId="77777777" w:rsidR="005F306C" w:rsidRPr="00872EE0" w:rsidRDefault="005F306C" w:rsidP="005F306C">
      <w:pPr>
        <w:rPr>
          <w:sz w:val="18"/>
          <w:lang w:val="sv-SE"/>
        </w:rPr>
      </w:pPr>
      <w:r w:rsidRPr="005F306C">
        <w:rPr>
          <w:sz w:val="18"/>
          <w:lang w:val="sv-SE"/>
        </w:rPr>
        <w:t xml:space="preserve">Godkänd lärare inom Microsoft BI hos </w:t>
      </w:r>
      <w:proofErr w:type="spellStart"/>
      <w:r w:rsidRPr="005F306C">
        <w:rPr>
          <w:sz w:val="18"/>
          <w:lang w:val="sv-SE"/>
        </w:rPr>
        <w:t>AddSkills</w:t>
      </w:r>
      <w:proofErr w:type="spellEnd"/>
    </w:p>
    <w:p w14:paraId="6158C405" w14:textId="77777777" w:rsidR="00CE6121" w:rsidRPr="00651315" w:rsidRDefault="00CE6121" w:rsidP="00CE6121">
      <w:pPr>
        <w:pStyle w:val="Heading4"/>
        <w:rPr>
          <w:b/>
        </w:rPr>
      </w:pPr>
      <w:r w:rsidRPr="00651315">
        <w:rPr>
          <w:b/>
        </w:rPr>
        <w:t>Teknik/metod</w:t>
      </w:r>
    </w:p>
    <w:p w14:paraId="2564CFE8" w14:textId="77777777" w:rsidR="00CE6121" w:rsidRPr="00872EE0" w:rsidRDefault="005F306C" w:rsidP="009077D7">
      <w:pPr>
        <w:rPr>
          <w:sz w:val="18"/>
          <w:lang w:val="sv-SE"/>
        </w:rPr>
      </w:pPr>
      <w:r>
        <w:rPr>
          <w:sz w:val="18"/>
          <w:lang w:val="sv-SE"/>
        </w:rPr>
        <w:t>SCRUM</w:t>
      </w:r>
    </w:p>
    <w:p w14:paraId="2788B3D3" w14:textId="77777777" w:rsidR="00CE6121" w:rsidRPr="00651315" w:rsidRDefault="00CE6121" w:rsidP="00CE6121">
      <w:pPr>
        <w:pStyle w:val="Heading4"/>
        <w:rPr>
          <w:b/>
        </w:rPr>
      </w:pPr>
      <w:r w:rsidRPr="00651315">
        <w:rPr>
          <w:b/>
        </w:rPr>
        <w:t>Utbildning</w:t>
      </w:r>
    </w:p>
    <w:p w14:paraId="42677680" w14:textId="77777777" w:rsidR="00CE6121" w:rsidRPr="00872EE0" w:rsidRDefault="005F306C" w:rsidP="009077D7">
      <w:pPr>
        <w:rPr>
          <w:sz w:val="18"/>
          <w:lang w:val="sv-SE"/>
        </w:rPr>
      </w:pPr>
      <w:r w:rsidRPr="005F306C">
        <w:rPr>
          <w:sz w:val="18"/>
          <w:lang w:val="sv-SE"/>
        </w:rPr>
        <w:t>Civilingenjör i datateknik 180 poäng, Linköpings Tekniska Högskola</w:t>
      </w:r>
    </w:p>
    <w:p w14:paraId="1639E5F8" w14:textId="77777777" w:rsidR="00CE6121" w:rsidRPr="00651315" w:rsidRDefault="00CE6121" w:rsidP="00CE6121">
      <w:pPr>
        <w:pStyle w:val="Heading4"/>
        <w:rPr>
          <w:b/>
        </w:rPr>
      </w:pPr>
      <w:r w:rsidRPr="00651315">
        <w:rPr>
          <w:b/>
        </w:rPr>
        <w:t>Språk</w:t>
      </w:r>
    </w:p>
    <w:p w14:paraId="463809ED" w14:textId="77777777" w:rsidR="00CE6121" w:rsidRPr="00872EE0" w:rsidRDefault="00CE6121" w:rsidP="009077D7">
      <w:pPr>
        <w:rPr>
          <w:sz w:val="18"/>
          <w:lang w:val="sv-SE"/>
        </w:rPr>
      </w:pPr>
      <w:r w:rsidRPr="00872EE0">
        <w:rPr>
          <w:sz w:val="18"/>
          <w:lang w:val="sv-SE"/>
        </w:rPr>
        <w:t>Svenska (modersmål)</w:t>
      </w:r>
    </w:p>
    <w:p w14:paraId="6EE190BA" w14:textId="77777777" w:rsidR="00CE6121" w:rsidRPr="00872EE0" w:rsidRDefault="00CE6121" w:rsidP="009077D7">
      <w:pPr>
        <w:rPr>
          <w:sz w:val="18"/>
          <w:lang w:val="sv-SE"/>
        </w:rPr>
      </w:pPr>
      <w:r w:rsidRPr="00872EE0">
        <w:rPr>
          <w:sz w:val="18"/>
          <w:lang w:val="sv-SE"/>
        </w:rPr>
        <w:t>Engelska (god)</w:t>
      </w:r>
    </w:p>
    <w:p w14:paraId="5E7A2249" w14:textId="77777777" w:rsidR="00CE6121" w:rsidRPr="00872EE0" w:rsidRDefault="00CE6121" w:rsidP="009077D7">
      <w:pPr>
        <w:rPr>
          <w:sz w:val="18"/>
          <w:lang w:val="sv-SE"/>
        </w:rPr>
      </w:pPr>
      <w:r w:rsidRPr="00872EE0">
        <w:rPr>
          <w:sz w:val="18"/>
          <w:lang w:val="sv-SE"/>
        </w:rPr>
        <w:t>Tyska (förstå</w:t>
      </w:r>
      <w:r w:rsidR="00651315" w:rsidRPr="00872EE0">
        <w:rPr>
          <w:sz w:val="18"/>
          <w:lang w:val="sv-SE"/>
        </w:rPr>
        <w:t>e</w:t>
      </w:r>
      <w:r w:rsidRPr="00872EE0">
        <w:rPr>
          <w:sz w:val="18"/>
          <w:lang w:val="sv-SE"/>
        </w:rPr>
        <w:t>lig)</w:t>
      </w:r>
    </w:p>
    <w:p w14:paraId="0E8227F5" w14:textId="77777777" w:rsidR="00CE6121" w:rsidRPr="008B5011" w:rsidRDefault="008B5011" w:rsidP="008B5011">
      <w:pPr>
        <w:keepNext/>
        <w:keepLines/>
        <w:rPr>
          <w:b/>
          <w:lang w:val="sv-SE"/>
        </w:rPr>
      </w:pPr>
      <w:r w:rsidRPr="008B5011">
        <w:rPr>
          <w:b/>
          <w:lang w:val="sv-SE"/>
        </w:rPr>
        <w:t>TIDIGARE ANSTÄLLNINGAR</w:t>
      </w:r>
    </w:p>
    <w:p w14:paraId="3243A8E3" w14:textId="77777777" w:rsidR="005F306C" w:rsidRPr="004A284D" w:rsidRDefault="005F306C" w:rsidP="005F306C">
      <w:pPr>
        <w:rPr>
          <w:sz w:val="18"/>
          <w:lang w:val="sv-SE"/>
        </w:rPr>
      </w:pPr>
      <w:r w:rsidRPr="004A284D">
        <w:rPr>
          <w:sz w:val="18"/>
          <w:lang w:val="sv-SE"/>
        </w:rPr>
        <w:t xml:space="preserve">HiQ, konsult </w:t>
      </w:r>
      <w:proofErr w:type="gramStart"/>
      <w:r w:rsidRPr="004A284D">
        <w:rPr>
          <w:sz w:val="18"/>
          <w:lang w:val="sv-SE"/>
        </w:rPr>
        <w:t>2006-2011</w:t>
      </w:r>
      <w:proofErr w:type="gramEnd"/>
      <w:r w:rsidRPr="004A284D">
        <w:rPr>
          <w:sz w:val="18"/>
          <w:lang w:val="sv-SE"/>
        </w:rPr>
        <w:t xml:space="preserve">, Stockholm </w:t>
      </w:r>
    </w:p>
    <w:p w14:paraId="68B2DFDC" w14:textId="77777777" w:rsidR="005F306C" w:rsidRPr="005F306C" w:rsidRDefault="005F306C" w:rsidP="005F306C">
      <w:pPr>
        <w:rPr>
          <w:sz w:val="18"/>
        </w:rPr>
      </w:pPr>
      <w:r w:rsidRPr="005F306C">
        <w:rPr>
          <w:sz w:val="18"/>
        </w:rPr>
        <w:t xml:space="preserve">Accenture Technology Solutions, </w:t>
      </w:r>
      <w:proofErr w:type="spellStart"/>
      <w:r w:rsidRPr="005F306C">
        <w:rPr>
          <w:sz w:val="18"/>
        </w:rPr>
        <w:t>konsult</w:t>
      </w:r>
      <w:proofErr w:type="spellEnd"/>
      <w:r w:rsidRPr="005F306C">
        <w:rPr>
          <w:sz w:val="18"/>
        </w:rPr>
        <w:t xml:space="preserve"> 2006, Stockholm</w:t>
      </w:r>
    </w:p>
    <w:p w14:paraId="3142DB22" w14:textId="77777777" w:rsidR="004370E8" w:rsidRDefault="005F306C" w:rsidP="009077D7">
      <w:pPr>
        <w:rPr>
          <w:lang w:val="sv-SE"/>
        </w:rPr>
      </w:pPr>
      <w:r>
        <w:rPr>
          <w:noProof/>
        </w:rPr>
        <w:drawing>
          <wp:inline distT="0" distB="0" distL="0" distR="0" wp14:anchorId="0FFCA84E" wp14:editId="6AD18150">
            <wp:extent cx="899160" cy="449580"/>
            <wp:effectExtent l="0" t="0" r="0" b="7620"/>
            <wp:docPr id="10" name="Picture 3"/>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16">
                      <a:extLst>
                        <a:ext uri="{28A0092B-C50C-407E-A947-70E740481C1C}">
                          <a14:useLocalDpi xmlns:a14="http://schemas.microsoft.com/office/drawing/2010/main" val="0"/>
                        </a:ext>
                      </a:extLst>
                    </a:blip>
                    <a:stretch>
                      <a:fillRect/>
                    </a:stretch>
                  </pic:blipFill>
                  <pic:spPr bwMode="auto">
                    <a:xfrm>
                      <a:off x="0" y="0"/>
                      <a:ext cx="899160" cy="449580"/>
                    </a:xfrm>
                    <a:prstGeom prst="rect">
                      <a:avLst/>
                    </a:prstGeom>
                    <a:noFill/>
                    <a:ln>
                      <a:noFill/>
                    </a:ln>
                    <a:effectLst/>
                    <a:extLst/>
                  </pic:spPr>
                </pic:pic>
              </a:graphicData>
            </a:graphic>
          </wp:inline>
        </w:drawing>
      </w:r>
    </w:p>
    <w:p w14:paraId="6CDD6384" w14:textId="77777777" w:rsidR="00306D1C" w:rsidRDefault="00306D1C" w:rsidP="006828AF">
      <w:pPr>
        <w:rPr>
          <w:lang w:val="sv-SE"/>
        </w:rPr>
        <w:sectPr w:rsidR="00306D1C" w:rsidSect="00306D1C">
          <w:type w:val="continuous"/>
          <w:pgSz w:w="11907" w:h="16839" w:code="9"/>
          <w:pgMar w:top="1440" w:right="1440" w:bottom="1440" w:left="1440" w:header="720" w:footer="634" w:gutter="0"/>
          <w:cols w:num="3" w:space="720"/>
          <w:docGrid w:linePitch="360"/>
        </w:sectPr>
      </w:pPr>
    </w:p>
    <w:p w14:paraId="043FB9B1" w14:textId="77777777" w:rsidR="0036469A" w:rsidRPr="00997F2F" w:rsidRDefault="0036469A" w:rsidP="006828AF">
      <w:pPr>
        <w:rPr>
          <w:lang w:val="sv-SE"/>
        </w:rPr>
      </w:pPr>
    </w:p>
    <w:p w14:paraId="1BC35CCC" w14:textId="77777777" w:rsidR="00EF3C19" w:rsidRDefault="00EF3C19" w:rsidP="006828AF">
      <w:pPr>
        <w:rPr>
          <w:lang w:val="sv-SE"/>
        </w:rPr>
      </w:pPr>
    </w:p>
    <w:p w14:paraId="30CBB901" w14:textId="77777777" w:rsidR="00CE6121" w:rsidRPr="005F11FB" w:rsidRDefault="005F306C" w:rsidP="005F306C">
      <w:pPr>
        <w:pStyle w:val="Heading2"/>
        <w:keepNext/>
        <w:keepLines/>
        <w:pageBreakBefore/>
        <w:spacing w:before="240" w:after="120"/>
        <w:rPr>
          <w:caps/>
        </w:rPr>
      </w:pPr>
      <w:r w:rsidRPr="005F306C">
        <w:rPr>
          <w:caps/>
        </w:rPr>
        <w:lastRenderedPageBreak/>
        <w:t>REGION ÖSTERGÖTLAND</w:t>
      </w:r>
      <w:r w:rsidR="00710804" w:rsidRPr="005F11FB">
        <w:rPr>
          <w:caps/>
        </w:rPr>
        <w:tab/>
      </w:r>
      <w:r>
        <w:rPr>
          <w:caps/>
        </w:rPr>
        <w:t>NOV 2013 - PÅGÅENDE</w:t>
      </w:r>
    </w:p>
    <w:p w14:paraId="12852C5D" w14:textId="77777777" w:rsidR="002D4A69" w:rsidRPr="00872EE0" w:rsidRDefault="00710804" w:rsidP="00D77AC6">
      <w:pPr>
        <w:pStyle w:val="Uppdragslistning"/>
        <w:keepNext/>
        <w:keepLines/>
        <w:rPr>
          <w:sz w:val="18"/>
          <w:lang w:val="sv-SE"/>
        </w:rPr>
      </w:pPr>
      <w:r w:rsidRPr="00872EE0">
        <w:rPr>
          <w:b/>
          <w:sz w:val="18"/>
          <w:lang w:val="sv-SE"/>
        </w:rPr>
        <w:t>Roll</w:t>
      </w:r>
      <w:r w:rsidRPr="00872EE0">
        <w:rPr>
          <w:sz w:val="18"/>
          <w:lang w:val="sv-SE"/>
        </w:rPr>
        <w:tab/>
      </w:r>
      <w:proofErr w:type="gramStart"/>
      <w:r w:rsidR="005F306C" w:rsidRPr="005F306C">
        <w:rPr>
          <w:sz w:val="18"/>
          <w:lang w:val="sv-SE"/>
        </w:rPr>
        <w:t>Design- Utveckling</w:t>
      </w:r>
      <w:proofErr w:type="gramEnd"/>
      <w:r w:rsidR="005F306C" w:rsidRPr="005F306C">
        <w:rPr>
          <w:sz w:val="18"/>
          <w:lang w:val="sv-SE"/>
        </w:rPr>
        <w:t xml:space="preserve">, </w:t>
      </w:r>
      <w:proofErr w:type="spellStart"/>
      <w:r w:rsidR="005F306C" w:rsidRPr="005F306C">
        <w:rPr>
          <w:sz w:val="18"/>
          <w:lang w:val="sv-SE"/>
        </w:rPr>
        <w:t>Scrummaster</w:t>
      </w:r>
      <w:proofErr w:type="spellEnd"/>
    </w:p>
    <w:p w14:paraId="1A03ACD3" w14:textId="77777777" w:rsidR="00710804" w:rsidRPr="00872EE0" w:rsidRDefault="00710804" w:rsidP="005F306C">
      <w:pPr>
        <w:pStyle w:val="Uppdragslistning"/>
        <w:keepNext/>
        <w:keepLines/>
        <w:rPr>
          <w:sz w:val="18"/>
          <w:lang w:val="sv-SE"/>
        </w:rPr>
      </w:pPr>
      <w:r w:rsidRPr="00872EE0">
        <w:rPr>
          <w:b/>
          <w:sz w:val="18"/>
          <w:lang w:val="sv-SE"/>
        </w:rPr>
        <w:t>Uppdrag</w:t>
      </w:r>
      <w:r w:rsidR="007A366A" w:rsidRPr="00872EE0">
        <w:rPr>
          <w:sz w:val="18"/>
          <w:lang w:val="sv-SE"/>
        </w:rPr>
        <w:tab/>
      </w:r>
      <w:r w:rsidR="005F306C" w:rsidRPr="005F306C">
        <w:rPr>
          <w:sz w:val="18"/>
          <w:lang w:val="sv-SE"/>
        </w:rPr>
        <w:t xml:space="preserve">Designade och utvecklade en ny BI-plattform. Information från olika </w:t>
      </w:r>
      <w:proofErr w:type="spellStart"/>
      <w:r w:rsidR="005F306C" w:rsidRPr="005F306C">
        <w:rPr>
          <w:sz w:val="18"/>
          <w:lang w:val="sv-SE"/>
        </w:rPr>
        <w:t>källsystem</w:t>
      </w:r>
      <w:proofErr w:type="spellEnd"/>
      <w:r w:rsidR="005F306C" w:rsidRPr="005F306C">
        <w:rPr>
          <w:sz w:val="18"/>
          <w:lang w:val="sv-SE"/>
        </w:rPr>
        <w:t xml:space="preserve"> extraherades och förädlades (i ETL-flöden) för att slutligen presenteras i Excel och SSRS-rapporter via en analyskub. Uppdraget låg främst i att utveckla och testa, med hjälp av Visual Studio </w:t>
      </w:r>
      <w:proofErr w:type="spellStart"/>
      <w:r w:rsidR="005F306C" w:rsidRPr="005F306C">
        <w:rPr>
          <w:sz w:val="18"/>
          <w:lang w:val="sv-SE"/>
        </w:rPr>
        <w:t>Unit</w:t>
      </w:r>
      <w:proofErr w:type="spellEnd"/>
      <w:r w:rsidR="005F306C" w:rsidRPr="005F306C">
        <w:rPr>
          <w:sz w:val="18"/>
          <w:lang w:val="sv-SE"/>
        </w:rPr>
        <w:t xml:space="preserve"> Test </w:t>
      </w:r>
      <w:proofErr w:type="spellStart"/>
      <w:r w:rsidR="005F306C" w:rsidRPr="005F306C">
        <w:rPr>
          <w:sz w:val="18"/>
          <w:lang w:val="sv-SE"/>
        </w:rPr>
        <w:t>framework</w:t>
      </w:r>
      <w:proofErr w:type="spellEnd"/>
      <w:r w:rsidR="005F306C" w:rsidRPr="005F306C">
        <w:rPr>
          <w:sz w:val="18"/>
          <w:lang w:val="sv-SE"/>
        </w:rPr>
        <w:t xml:space="preserve">, SSAS-kuber men utvecklade och testade även SSIS-paket och SSRS-rapporter. </w:t>
      </w:r>
      <w:r w:rsidR="005F306C">
        <w:rPr>
          <w:sz w:val="18"/>
          <w:lang w:val="sv-SE"/>
        </w:rPr>
        <w:br/>
      </w:r>
      <w:r w:rsidR="005F306C">
        <w:rPr>
          <w:sz w:val="18"/>
          <w:lang w:val="sv-SE"/>
        </w:rPr>
        <w:br/>
      </w:r>
      <w:r w:rsidR="005F306C" w:rsidRPr="005F306C">
        <w:rPr>
          <w:sz w:val="18"/>
          <w:lang w:val="sv-SE"/>
        </w:rPr>
        <w:t>C# har bland annat använts för att göra enhetstester, för att automatiskt generera ETL-flöden via BIML, för att lösa komplicera ”</w:t>
      </w:r>
      <w:proofErr w:type="spellStart"/>
      <w:r w:rsidR="005F306C" w:rsidRPr="005F306C">
        <w:rPr>
          <w:sz w:val="18"/>
          <w:lang w:val="sv-SE"/>
        </w:rPr>
        <w:t>lookups</w:t>
      </w:r>
      <w:proofErr w:type="spellEnd"/>
      <w:r w:rsidR="005F306C" w:rsidRPr="005F306C">
        <w:rPr>
          <w:sz w:val="18"/>
          <w:lang w:val="sv-SE"/>
        </w:rPr>
        <w:t>” i ETL-flöden och lösa komplicerade ”actions” i Analyskuber.</w:t>
      </w:r>
      <w:r w:rsidR="005F306C">
        <w:rPr>
          <w:sz w:val="18"/>
          <w:lang w:val="sv-SE"/>
        </w:rPr>
        <w:br/>
      </w:r>
      <w:r w:rsidR="005F306C">
        <w:rPr>
          <w:sz w:val="18"/>
          <w:lang w:val="sv-SE"/>
        </w:rPr>
        <w:br/>
      </w:r>
      <w:r w:rsidR="005F306C" w:rsidRPr="005F306C">
        <w:rPr>
          <w:sz w:val="18"/>
          <w:lang w:val="sv-SE"/>
        </w:rPr>
        <w:t xml:space="preserve">Stor del av arbetet innebar även data </w:t>
      </w:r>
      <w:proofErr w:type="spellStart"/>
      <w:r w:rsidR="005F306C" w:rsidRPr="005F306C">
        <w:rPr>
          <w:sz w:val="18"/>
          <w:lang w:val="sv-SE"/>
        </w:rPr>
        <w:t>governance</w:t>
      </w:r>
      <w:proofErr w:type="spellEnd"/>
      <w:r w:rsidR="005F306C" w:rsidRPr="005F306C">
        <w:rPr>
          <w:sz w:val="18"/>
          <w:lang w:val="sv-SE"/>
        </w:rPr>
        <w:t xml:space="preserve"> via Master Data Services och olika datakvalitetsrapporter.</w:t>
      </w:r>
    </w:p>
    <w:p w14:paraId="1A09E79B" w14:textId="77777777" w:rsidR="00F87A52" w:rsidRDefault="00710804" w:rsidP="005F11FB">
      <w:pPr>
        <w:pStyle w:val="Uppdragslistning"/>
        <w:ind w:left="3062" w:hanging="3062"/>
        <w:rPr>
          <w:sz w:val="18"/>
          <w:lang w:val="sv-SE"/>
        </w:rPr>
      </w:pPr>
      <w:r w:rsidRPr="00872EE0">
        <w:rPr>
          <w:b/>
          <w:sz w:val="18"/>
          <w:lang w:val="sv-SE"/>
        </w:rPr>
        <w:t>Teknik</w:t>
      </w:r>
      <w:r w:rsidR="00F87A52" w:rsidRPr="00872EE0">
        <w:rPr>
          <w:b/>
          <w:sz w:val="18"/>
          <w:lang w:val="sv-SE"/>
        </w:rPr>
        <w:t>/Metod</w:t>
      </w:r>
      <w:r w:rsidR="00F87A52" w:rsidRPr="00872EE0">
        <w:rPr>
          <w:sz w:val="18"/>
          <w:lang w:val="sv-SE"/>
        </w:rPr>
        <w:tab/>
      </w:r>
      <w:r w:rsidR="005F306C" w:rsidRPr="005F306C">
        <w:rPr>
          <w:sz w:val="18"/>
          <w:lang w:val="sv-SE"/>
        </w:rPr>
        <w:t>SQL Server 2012, T-SQL, SSIS, SSAS, SSRS, SCRUM, TFS, MDS, C#</w:t>
      </w:r>
    </w:p>
    <w:p w14:paraId="0906EDB1" w14:textId="77777777" w:rsidR="005F306C" w:rsidRPr="005F11FB" w:rsidRDefault="005F306C" w:rsidP="005F306C">
      <w:pPr>
        <w:pStyle w:val="Heading2"/>
        <w:keepNext/>
        <w:keepLines/>
        <w:spacing w:before="240" w:after="120"/>
        <w:rPr>
          <w:caps/>
        </w:rPr>
      </w:pPr>
      <w:r>
        <w:rPr>
          <w:caps/>
        </w:rPr>
        <w:t>FÖRÄLDRALEDIG</w:t>
      </w:r>
      <w:r w:rsidRPr="005F11FB">
        <w:rPr>
          <w:caps/>
        </w:rPr>
        <w:tab/>
      </w:r>
      <w:r>
        <w:rPr>
          <w:caps/>
        </w:rPr>
        <w:t xml:space="preserve">MAJ 2013 </w:t>
      </w:r>
      <w:r w:rsidRPr="005F11FB">
        <w:rPr>
          <w:caps/>
        </w:rPr>
        <w:t xml:space="preserve">– </w:t>
      </w:r>
      <w:r>
        <w:rPr>
          <w:caps/>
        </w:rPr>
        <w:t>OKT 2013</w:t>
      </w:r>
    </w:p>
    <w:p w14:paraId="69D9649B" w14:textId="77777777" w:rsidR="005F306C" w:rsidRPr="005F11FB" w:rsidRDefault="005F306C" w:rsidP="005F306C">
      <w:pPr>
        <w:pStyle w:val="Heading2"/>
        <w:keepNext/>
        <w:keepLines/>
        <w:spacing w:before="240" w:after="120"/>
        <w:rPr>
          <w:caps/>
        </w:rPr>
      </w:pPr>
      <w:r>
        <w:rPr>
          <w:caps/>
        </w:rPr>
        <w:t>HOLMEN IT</w:t>
      </w:r>
      <w:r w:rsidRPr="005F11FB">
        <w:rPr>
          <w:caps/>
        </w:rPr>
        <w:tab/>
      </w:r>
      <w:r>
        <w:rPr>
          <w:caps/>
        </w:rPr>
        <w:t>FEB 2013</w:t>
      </w:r>
      <w:r w:rsidRPr="005F11FB">
        <w:rPr>
          <w:caps/>
        </w:rPr>
        <w:t xml:space="preserve"> – </w:t>
      </w:r>
      <w:r>
        <w:rPr>
          <w:caps/>
        </w:rPr>
        <w:t>APR 2013</w:t>
      </w:r>
    </w:p>
    <w:p w14:paraId="53F58F2F" w14:textId="77777777" w:rsidR="005F306C" w:rsidRPr="00872EE0" w:rsidRDefault="005F306C" w:rsidP="005F306C">
      <w:pPr>
        <w:pStyle w:val="Uppdragslistning"/>
        <w:keepNext/>
        <w:keepLines/>
        <w:rPr>
          <w:sz w:val="18"/>
          <w:lang w:val="sv-SE"/>
        </w:rPr>
      </w:pPr>
      <w:r w:rsidRPr="00872EE0">
        <w:rPr>
          <w:b/>
          <w:sz w:val="18"/>
          <w:lang w:val="sv-SE"/>
        </w:rPr>
        <w:t>Roll</w:t>
      </w:r>
      <w:r w:rsidRPr="00872EE0">
        <w:rPr>
          <w:sz w:val="18"/>
          <w:lang w:val="sv-SE"/>
        </w:rPr>
        <w:tab/>
      </w:r>
      <w:proofErr w:type="gramStart"/>
      <w:r w:rsidRPr="005F306C">
        <w:rPr>
          <w:sz w:val="18"/>
          <w:lang w:val="sv-SE"/>
        </w:rPr>
        <w:t>Design- Utveckling</w:t>
      </w:r>
      <w:proofErr w:type="gramEnd"/>
      <w:r w:rsidRPr="005F306C">
        <w:rPr>
          <w:sz w:val="18"/>
          <w:lang w:val="sv-SE"/>
        </w:rPr>
        <w:t>, Utbildning</w:t>
      </w:r>
    </w:p>
    <w:p w14:paraId="0E82E81A" w14:textId="77777777" w:rsidR="005F306C" w:rsidRPr="00872EE0" w:rsidRDefault="005F306C" w:rsidP="005F306C">
      <w:pPr>
        <w:pStyle w:val="Uppdragslistning"/>
        <w:keepNext/>
        <w:keepLines/>
        <w:rPr>
          <w:sz w:val="18"/>
          <w:lang w:val="sv-SE"/>
        </w:rPr>
      </w:pPr>
      <w:r w:rsidRPr="00872EE0">
        <w:rPr>
          <w:b/>
          <w:sz w:val="18"/>
          <w:lang w:val="sv-SE"/>
        </w:rPr>
        <w:t>Uppdrag</w:t>
      </w:r>
      <w:r w:rsidRPr="00872EE0">
        <w:rPr>
          <w:sz w:val="18"/>
          <w:lang w:val="sv-SE"/>
        </w:rPr>
        <w:tab/>
      </w:r>
      <w:r w:rsidRPr="005F306C">
        <w:rPr>
          <w:sz w:val="18"/>
          <w:lang w:val="sv-SE"/>
        </w:rPr>
        <w:t>Designade och utvecklade ”</w:t>
      </w:r>
      <w:proofErr w:type="spellStart"/>
      <w:r w:rsidRPr="005F306C">
        <w:rPr>
          <w:sz w:val="18"/>
          <w:lang w:val="sv-SE"/>
        </w:rPr>
        <w:t>Proof</w:t>
      </w:r>
      <w:proofErr w:type="spellEnd"/>
      <w:r w:rsidRPr="005F306C">
        <w:rPr>
          <w:sz w:val="18"/>
          <w:lang w:val="sv-SE"/>
        </w:rPr>
        <w:t xml:space="preserve"> </w:t>
      </w:r>
      <w:proofErr w:type="spellStart"/>
      <w:r w:rsidRPr="005F306C">
        <w:rPr>
          <w:sz w:val="18"/>
          <w:lang w:val="sv-SE"/>
        </w:rPr>
        <w:t>of</w:t>
      </w:r>
      <w:proofErr w:type="spellEnd"/>
      <w:r w:rsidRPr="005F306C">
        <w:rPr>
          <w:sz w:val="18"/>
          <w:lang w:val="sv-SE"/>
        </w:rPr>
        <w:t xml:space="preserve"> </w:t>
      </w:r>
      <w:proofErr w:type="spellStart"/>
      <w:r w:rsidRPr="005F306C">
        <w:rPr>
          <w:sz w:val="18"/>
          <w:lang w:val="sv-SE"/>
        </w:rPr>
        <w:t>concept</w:t>
      </w:r>
      <w:proofErr w:type="spellEnd"/>
      <w:r w:rsidRPr="005F306C">
        <w:rPr>
          <w:sz w:val="18"/>
          <w:lang w:val="sv-SE"/>
        </w:rPr>
        <w:t xml:space="preserve">” för kublösning. Information från grunddatalagret extraherades till olika data </w:t>
      </w:r>
      <w:proofErr w:type="spellStart"/>
      <w:r w:rsidRPr="005F306C">
        <w:rPr>
          <w:sz w:val="18"/>
          <w:lang w:val="sv-SE"/>
        </w:rPr>
        <w:t>marts</w:t>
      </w:r>
      <w:proofErr w:type="spellEnd"/>
      <w:r w:rsidRPr="005F306C">
        <w:rPr>
          <w:sz w:val="18"/>
          <w:lang w:val="sv-SE"/>
        </w:rPr>
        <w:t>. Tog fram utbildningsmaterial och genomförde utbildning (grundläggande och avancerad) för att hämta data till Excel från SSAS kub. Byggde kub för presentation av informationen i Excel och rapporter i SSRS.</w:t>
      </w:r>
    </w:p>
    <w:p w14:paraId="4F0EE1BF" w14:textId="77777777" w:rsidR="005F306C" w:rsidRPr="00872EE0" w:rsidRDefault="005F306C" w:rsidP="005F306C">
      <w:pPr>
        <w:pStyle w:val="Uppdragslistning"/>
        <w:ind w:left="3062" w:hanging="3062"/>
        <w:rPr>
          <w:sz w:val="18"/>
          <w:lang w:val="sv-SE"/>
        </w:rPr>
      </w:pPr>
      <w:r w:rsidRPr="00872EE0">
        <w:rPr>
          <w:b/>
          <w:sz w:val="18"/>
          <w:lang w:val="sv-SE"/>
        </w:rPr>
        <w:t>Teknik/Metod</w:t>
      </w:r>
      <w:r w:rsidRPr="00872EE0">
        <w:rPr>
          <w:sz w:val="18"/>
          <w:lang w:val="sv-SE"/>
        </w:rPr>
        <w:tab/>
      </w:r>
      <w:r w:rsidRPr="005F306C">
        <w:rPr>
          <w:sz w:val="18"/>
          <w:lang w:val="sv-SE"/>
        </w:rPr>
        <w:t>SQL Server 2012, T-SQL, SSAS, SSRS, SCRUM</w:t>
      </w:r>
    </w:p>
    <w:p w14:paraId="08F72DFD" w14:textId="77777777" w:rsidR="005F306C" w:rsidRPr="005F11FB" w:rsidRDefault="005F306C" w:rsidP="005F306C">
      <w:pPr>
        <w:pStyle w:val="Heading2"/>
        <w:keepNext/>
        <w:keepLines/>
        <w:spacing w:before="240" w:after="120"/>
        <w:rPr>
          <w:caps/>
        </w:rPr>
      </w:pPr>
      <w:r w:rsidRPr="005F306C">
        <w:rPr>
          <w:caps/>
        </w:rPr>
        <w:t>VOLVO FINANS</w:t>
      </w:r>
      <w:r w:rsidRPr="005F11FB">
        <w:rPr>
          <w:caps/>
        </w:rPr>
        <w:tab/>
      </w:r>
      <w:r>
        <w:rPr>
          <w:caps/>
        </w:rPr>
        <w:t>DEC 2012</w:t>
      </w:r>
      <w:r w:rsidRPr="005F11FB">
        <w:rPr>
          <w:caps/>
        </w:rPr>
        <w:t xml:space="preserve"> – </w:t>
      </w:r>
      <w:r>
        <w:rPr>
          <w:caps/>
        </w:rPr>
        <w:t>JAN 2013</w:t>
      </w:r>
    </w:p>
    <w:p w14:paraId="0DABEEF9" w14:textId="77777777" w:rsidR="005F306C" w:rsidRPr="00872EE0" w:rsidRDefault="005F306C" w:rsidP="005F306C">
      <w:pPr>
        <w:pStyle w:val="Uppdragslistning"/>
        <w:keepNext/>
        <w:keepLines/>
        <w:rPr>
          <w:sz w:val="18"/>
          <w:lang w:val="sv-SE"/>
        </w:rPr>
      </w:pPr>
      <w:r w:rsidRPr="00872EE0">
        <w:rPr>
          <w:b/>
          <w:sz w:val="18"/>
          <w:lang w:val="sv-SE"/>
        </w:rPr>
        <w:t>Roll</w:t>
      </w:r>
      <w:r w:rsidRPr="00872EE0">
        <w:rPr>
          <w:sz w:val="18"/>
          <w:lang w:val="sv-SE"/>
        </w:rPr>
        <w:tab/>
      </w:r>
      <w:proofErr w:type="gramStart"/>
      <w:r>
        <w:rPr>
          <w:sz w:val="18"/>
          <w:lang w:val="sv-SE"/>
        </w:rPr>
        <w:t>Design- Utveckling</w:t>
      </w:r>
      <w:proofErr w:type="gramEnd"/>
    </w:p>
    <w:p w14:paraId="17FB7271" w14:textId="77777777" w:rsidR="005F306C" w:rsidRPr="00872EE0" w:rsidRDefault="005F306C" w:rsidP="005F306C">
      <w:pPr>
        <w:pStyle w:val="Uppdragslistning"/>
        <w:keepNext/>
        <w:keepLines/>
        <w:rPr>
          <w:sz w:val="18"/>
          <w:lang w:val="sv-SE"/>
        </w:rPr>
      </w:pPr>
      <w:r w:rsidRPr="00872EE0">
        <w:rPr>
          <w:b/>
          <w:sz w:val="18"/>
          <w:lang w:val="sv-SE"/>
        </w:rPr>
        <w:t>Uppdrag</w:t>
      </w:r>
      <w:r w:rsidRPr="00872EE0">
        <w:rPr>
          <w:sz w:val="18"/>
          <w:lang w:val="sv-SE"/>
        </w:rPr>
        <w:tab/>
      </w:r>
      <w:r w:rsidRPr="005F306C">
        <w:rPr>
          <w:sz w:val="18"/>
          <w:lang w:val="sv-SE"/>
        </w:rPr>
        <w:t>Designade och utvecklade en SSIS-tillämpning för att skapa underlag för Volvo Finans kapitalkravsberäkning. Arbetet utgick från ett befintligt SAS-system.</w:t>
      </w:r>
    </w:p>
    <w:p w14:paraId="2462246E" w14:textId="77777777" w:rsidR="005F306C" w:rsidRPr="00872EE0" w:rsidRDefault="005F306C" w:rsidP="005F306C">
      <w:pPr>
        <w:pStyle w:val="Uppdragslistning"/>
        <w:ind w:left="3062" w:hanging="3062"/>
        <w:rPr>
          <w:sz w:val="18"/>
          <w:lang w:val="sv-SE"/>
        </w:rPr>
      </w:pPr>
      <w:r w:rsidRPr="00872EE0">
        <w:rPr>
          <w:b/>
          <w:sz w:val="18"/>
          <w:lang w:val="sv-SE"/>
        </w:rPr>
        <w:t>Teknik/Metod</w:t>
      </w:r>
      <w:r w:rsidRPr="00872EE0">
        <w:rPr>
          <w:sz w:val="18"/>
          <w:lang w:val="sv-SE"/>
        </w:rPr>
        <w:tab/>
      </w:r>
      <w:r w:rsidRPr="005F306C">
        <w:rPr>
          <w:sz w:val="18"/>
          <w:lang w:val="sv-SE"/>
        </w:rPr>
        <w:t>SQL Server 2008 R2, T-SQL, SSMS 2008, SSIS</w:t>
      </w:r>
    </w:p>
    <w:p w14:paraId="641C5F75" w14:textId="77777777" w:rsidR="005F306C" w:rsidRPr="005F11FB" w:rsidRDefault="005F306C" w:rsidP="005F306C">
      <w:pPr>
        <w:pStyle w:val="Heading2"/>
        <w:keepNext/>
        <w:keepLines/>
        <w:spacing w:before="240" w:after="120"/>
        <w:rPr>
          <w:caps/>
        </w:rPr>
      </w:pPr>
      <w:r w:rsidRPr="005F306C">
        <w:rPr>
          <w:caps/>
        </w:rPr>
        <w:t>TRANSPORTSTYRELSEN</w:t>
      </w:r>
      <w:r w:rsidRPr="005F11FB">
        <w:rPr>
          <w:caps/>
        </w:rPr>
        <w:tab/>
      </w:r>
      <w:r>
        <w:rPr>
          <w:caps/>
        </w:rPr>
        <w:t>JAN 2012</w:t>
      </w:r>
      <w:r w:rsidRPr="005F11FB">
        <w:rPr>
          <w:caps/>
        </w:rPr>
        <w:t xml:space="preserve"> – </w:t>
      </w:r>
      <w:r>
        <w:rPr>
          <w:caps/>
        </w:rPr>
        <w:t>NOV 2012</w:t>
      </w:r>
    </w:p>
    <w:p w14:paraId="2F8700FE" w14:textId="77777777" w:rsidR="005F306C" w:rsidRPr="00872EE0" w:rsidRDefault="005F306C" w:rsidP="005F306C">
      <w:pPr>
        <w:pStyle w:val="Uppdragslistning"/>
        <w:keepNext/>
        <w:keepLines/>
        <w:rPr>
          <w:sz w:val="18"/>
          <w:lang w:val="sv-SE"/>
        </w:rPr>
      </w:pPr>
      <w:r w:rsidRPr="00872EE0">
        <w:rPr>
          <w:b/>
          <w:sz w:val="18"/>
          <w:lang w:val="sv-SE"/>
        </w:rPr>
        <w:t>Roll</w:t>
      </w:r>
      <w:r w:rsidRPr="00872EE0">
        <w:rPr>
          <w:sz w:val="18"/>
          <w:lang w:val="sv-SE"/>
        </w:rPr>
        <w:tab/>
      </w:r>
      <w:proofErr w:type="gramStart"/>
      <w:r>
        <w:rPr>
          <w:sz w:val="18"/>
          <w:lang w:val="sv-SE"/>
        </w:rPr>
        <w:t>Design- Utveckling</w:t>
      </w:r>
      <w:proofErr w:type="gramEnd"/>
    </w:p>
    <w:p w14:paraId="693DE2EB" w14:textId="77777777" w:rsidR="005F306C" w:rsidRPr="00872EE0" w:rsidRDefault="005F306C" w:rsidP="005F306C">
      <w:pPr>
        <w:pStyle w:val="Uppdragslistning"/>
        <w:keepNext/>
        <w:keepLines/>
        <w:rPr>
          <w:sz w:val="18"/>
          <w:lang w:val="sv-SE"/>
        </w:rPr>
      </w:pPr>
      <w:r w:rsidRPr="00872EE0">
        <w:rPr>
          <w:b/>
          <w:sz w:val="18"/>
          <w:lang w:val="sv-SE"/>
        </w:rPr>
        <w:t>Uppdrag</w:t>
      </w:r>
      <w:r w:rsidRPr="00872EE0">
        <w:rPr>
          <w:sz w:val="18"/>
          <w:lang w:val="sv-SE"/>
        </w:rPr>
        <w:tab/>
      </w:r>
      <w:r w:rsidRPr="005F306C">
        <w:rPr>
          <w:sz w:val="18"/>
          <w:lang w:val="sv-SE"/>
        </w:rPr>
        <w:t xml:space="preserve">Designade och utvecklade en BI-tillämpning för Transportstyrelsens BI-plattform för Trängselskattinförandet i Göteborg. Information från grunddatalagret extraherades till olika data </w:t>
      </w:r>
      <w:proofErr w:type="spellStart"/>
      <w:r w:rsidRPr="005F306C">
        <w:rPr>
          <w:sz w:val="18"/>
          <w:lang w:val="sv-SE"/>
        </w:rPr>
        <w:t>marts</w:t>
      </w:r>
      <w:proofErr w:type="spellEnd"/>
      <w:r w:rsidRPr="005F306C">
        <w:rPr>
          <w:sz w:val="18"/>
          <w:lang w:val="sv-SE"/>
        </w:rPr>
        <w:t xml:space="preserve"> Utmaningen låg främst i att få ett flöde i ETL med hög prestanda.</w:t>
      </w:r>
      <w:r>
        <w:rPr>
          <w:sz w:val="18"/>
          <w:lang w:val="sv-SE"/>
        </w:rPr>
        <w:br/>
      </w:r>
      <w:r>
        <w:rPr>
          <w:sz w:val="18"/>
          <w:lang w:val="sv-SE"/>
        </w:rPr>
        <w:br/>
      </w:r>
      <w:r w:rsidRPr="005F306C">
        <w:rPr>
          <w:sz w:val="18"/>
          <w:lang w:val="sv-SE"/>
        </w:rPr>
        <w:t xml:space="preserve">Gjorde även tillämpningar i BI-plattformen för Fordonsstatisk, Redovisningsstatistik och transaktionsstatistik, även dessa med hjälp av data </w:t>
      </w:r>
      <w:proofErr w:type="spellStart"/>
      <w:r w:rsidRPr="005F306C">
        <w:rPr>
          <w:sz w:val="18"/>
          <w:lang w:val="sv-SE"/>
        </w:rPr>
        <w:t>marts</w:t>
      </w:r>
      <w:proofErr w:type="spellEnd"/>
      <w:r w:rsidRPr="005F306C">
        <w:rPr>
          <w:sz w:val="18"/>
          <w:lang w:val="sv-SE"/>
        </w:rPr>
        <w:t xml:space="preserve"> baserade på information från grunddatalager. Arbetet innebar skapande av SSIS-paket och byggandet av kuber för varje tillämpning.</w:t>
      </w:r>
    </w:p>
    <w:p w14:paraId="063738A0" w14:textId="77777777" w:rsidR="005F306C" w:rsidRPr="00872EE0" w:rsidRDefault="005F306C" w:rsidP="005F306C">
      <w:pPr>
        <w:pStyle w:val="Uppdragslistning"/>
        <w:ind w:left="3062" w:hanging="3062"/>
        <w:rPr>
          <w:sz w:val="18"/>
          <w:lang w:val="sv-SE"/>
        </w:rPr>
      </w:pPr>
      <w:r w:rsidRPr="00872EE0">
        <w:rPr>
          <w:b/>
          <w:sz w:val="18"/>
          <w:lang w:val="sv-SE"/>
        </w:rPr>
        <w:t>Teknik/Metod</w:t>
      </w:r>
      <w:r w:rsidRPr="00872EE0">
        <w:rPr>
          <w:sz w:val="18"/>
          <w:lang w:val="sv-SE"/>
        </w:rPr>
        <w:tab/>
      </w:r>
      <w:r w:rsidRPr="005F306C">
        <w:rPr>
          <w:sz w:val="18"/>
          <w:lang w:val="sv-SE"/>
        </w:rPr>
        <w:t>SSRS, SQL Server 2008 R2, T-SQL, TFS 2010, SSMS 2008, SSIS, SSAS</w:t>
      </w:r>
    </w:p>
    <w:p w14:paraId="0F841125" w14:textId="77777777" w:rsidR="005F306C" w:rsidRPr="005F11FB" w:rsidRDefault="005F306C" w:rsidP="005F306C">
      <w:pPr>
        <w:pStyle w:val="Heading2"/>
        <w:keepNext/>
        <w:keepLines/>
        <w:spacing w:before="240" w:after="120"/>
        <w:rPr>
          <w:caps/>
        </w:rPr>
      </w:pPr>
      <w:r w:rsidRPr="005F306C">
        <w:rPr>
          <w:caps/>
        </w:rPr>
        <w:lastRenderedPageBreak/>
        <w:t>TRANSPORTSTYRELSEN</w:t>
      </w:r>
      <w:r w:rsidRPr="005F11FB">
        <w:rPr>
          <w:caps/>
        </w:rPr>
        <w:tab/>
      </w:r>
      <w:r>
        <w:rPr>
          <w:caps/>
        </w:rPr>
        <w:t>SEP 2011</w:t>
      </w:r>
      <w:r w:rsidRPr="005F11FB">
        <w:rPr>
          <w:caps/>
        </w:rPr>
        <w:t xml:space="preserve"> – </w:t>
      </w:r>
      <w:r>
        <w:rPr>
          <w:caps/>
        </w:rPr>
        <w:t>JAN 2012</w:t>
      </w:r>
    </w:p>
    <w:p w14:paraId="589262B3" w14:textId="77777777" w:rsidR="005F306C" w:rsidRPr="00872EE0" w:rsidRDefault="005F306C" w:rsidP="005F306C">
      <w:pPr>
        <w:pStyle w:val="Uppdragslistning"/>
        <w:keepNext/>
        <w:keepLines/>
        <w:rPr>
          <w:sz w:val="18"/>
          <w:lang w:val="sv-SE"/>
        </w:rPr>
      </w:pPr>
      <w:r w:rsidRPr="00872EE0">
        <w:rPr>
          <w:b/>
          <w:sz w:val="18"/>
          <w:lang w:val="sv-SE"/>
        </w:rPr>
        <w:t>Roll</w:t>
      </w:r>
      <w:r w:rsidRPr="00872EE0">
        <w:rPr>
          <w:sz w:val="18"/>
          <w:lang w:val="sv-SE"/>
        </w:rPr>
        <w:tab/>
      </w:r>
      <w:proofErr w:type="gramStart"/>
      <w:r>
        <w:rPr>
          <w:sz w:val="18"/>
          <w:lang w:val="sv-SE"/>
        </w:rPr>
        <w:t>Design- Utveckling</w:t>
      </w:r>
      <w:proofErr w:type="gramEnd"/>
    </w:p>
    <w:p w14:paraId="02E157F4" w14:textId="77777777" w:rsidR="005F306C" w:rsidRPr="00872EE0" w:rsidRDefault="005F306C" w:rsidP="005F306C">
      <w:pPr>
        <w:pStyle w:val="Uppdragslistning"/>
        <w:keepNext/>
        <w:keepLines/>
        <w:rPr>
          <w:sz w:val="18"/>
          <w:lang w:val="sv-SE"/>
        </w:rPr>
      </w:pPr>
      <w:r w:rsidRPr="00872EE0">
        <w:rPr>
          <w:b/>
          <w:sz w:val="18"/>
          <w:lang w:val="sv-SE"/>
        </w:rPr>
        <w:t>Uppdrag</w:t>
      </w:r>
      <w:r w:rsidRPr="00872EE0">
        <w:rPr>
          <w:sz w:val="18"/>
          <w:lang w:val="sv-SE"/>
        </w:rPr>
        <w:tab/>
      </w:r>
      <w:r w:rsidRPr="005F306C">
        <w:rPr>
          <w:sz w:val="18"/>
          <w:lang w:val="sv-SE"/>
        </w:rPr>
        <w:t>Designade och utvecklade en BI-tillämpning för Transportstyrelsens BI-plattform för systemet SOS (</w:t>
      </w:r>
      <w:proofErr w:type="spellStart"/>
      <w:r w:rsidRPr="005F306C">
        <w:rPr>
          <w:sz w:val="18"/>
          <w:lang w:val="sv-SE"/>
        </w:rPr>
        <w:t>SjöOlycksSystemet</w:t>
      </w:r>
      <w:proofErr w:type="spellEnd"/>
      <w:r w:rsidRPr="005F306C">
        <w:rPr>
          <w:sz w:val="18"/>
          <w:lang w:val="sv-SE"/>
        </w:rPr>
        <w:t xml:space="preserve">). Arbetet innebar främst att skapa ett ETL-flöde i SSIS från källdatabasen in i BI-plattformens data </w:t>
      </w:r>
      <w:proofErr w:type="spellStart"/>
      <w:r w:rsidRPr="005F306C">
        <w:rPr>
          <w:sz w:val="18"/>
          <w:lang w:val="sv-SE"/>
        </w:rPr>
        <w:t>warehouse</w:t>
      </w:r>
      <w:proofErr w:type="spellEnd"/>
      <w:r w:rsidRPr="005F306C">
        <w:rPr>
          <w:sz w:val="18"/>
          <w:lang w:val="sv-SE"/>
        </w:rPr>
        <w:t xml:space="preserve">. Byggde även data </w:t>
      </w:r>
      <w:proofErr w:type="spellStart"/>
      <w:r w:rsidRPr="005F306C">
        <w:rPr>
          <w:sz w:val="18"/>
          <w:lang w:val="sv-SE"/>
        </w:rPr>
        <w:t>mart</w:t>
      </w:r>
      <w:proofErr w:type="spellEnd"/>
      <w:r w:rsidRPr="005F306C">
        <w:rPr>
          <w:sz w:val="18"/>
          <w:lang w:val="sv-SE"/>
        </w:rPr>
        <w:t xml:space="preserve"> samt en kub för presentation av informationen i Excel och rapporter gjordes i SSRS.</w:t>
      </w:r>
    </w:p>
    <w:p w14:paraId="19F7E6D6" w14:textId="77777777" w:rsidR="005F306C" w:rsidRPr="00872EE0" w:rsidRDefault="005F306C" w:rsidP="005F306C">
      <w:pPr>
        <w:pStyle w:val="Uppdragslistning"/>
        <w:ind w:left="3062" w:hanging="3062"/>
        <w:rPr>
          <w:sz w:val="18"/>
          <w:lang w:val="sv-SE"/>
        </w:rPr>
      </w:pPr>
      <w:r w:rsidRPr="00872EE0">
        <w:rPr>
          <w:b/>
          <w:sz w:val="18"/>
          <w:lang w:val="sv-SE"/>
        </w:rPr>
        <w:t>Teknik/Metod</w:t>
      </w:r>
      <w:r w:rsidRPr="00872EE0">
        <w:rPr>
          <w:sz w:val="18"/>
          <w:lang w:val="sv-SE"/>
        </w:rPr>
        <w:tab/>
      </w:r>
      <w:r w:rsidRPr="005F306C">
        <w:rPr>
          <w:sz w:val="18"/>
          <w:lang w:val="sv-SE"/>
        </w:rPr>
        <w:t>SSRS, SQL Server 2008 R2, T-SQL, TFS 2010, SSMS 2008, Excel 2007, SSIS, SSAS</w:t>
      </w:r>
    </w:p>
    <w:p w14:paraId="565F6640" w14:textId="77777777" w:rsidR="005F306C" w:rsidRPr="005F11FB" w:rsidRDefault="005F306C" w:rsidP="005F306C">
      <w:pPr>
        <w:pStyle w:val="Heading2"/>
        <w:keepNext/>
        <w:keepLines/>
        <w:spacing w:before="240" w:after="120"/>
        <w:rPr>
          <w:caps/>
        </w:rPr>
      </w:pPr>
      <w:r w:rsidRPr="005F306C">
        <w:rPr>
          <w:caps/>
        </w:rPr>
        <w:t>VTAB</w:t>
      </w:r>
      <w:r w:rsidRPr="005F11FB">
        <w:rPr>
          <w:caps/>
        </w:rPr>
        <w:tab/>
      </w:r>
      <w:r>
        <w:rPr>
          <w:caps/>
        </w:rPr>
        <w:t>SEP 20</w:t>
      </w:r>
      <w:r w:rsidR="00573ADF">
        <w:rPr>
          <w:caps/>
        </w:rPr>
        <w:t>10</w:t>
      </w:r>
    </w:p>
    <w:p w14:paraId="24E2932C" w14:textId="77777777" w:rsidR="005F306C" w:rsidRPr="00872EE0" w:rsidRDefault="005F306C" w:rsidP="005F306C">
      <w:pPr>
        <w:pStyle w:val="Uppdragslistning"/>
        <w:keepNext/>
        <w:keepLines/>
        <w:rPr>
          <w:sz w:val="18"/>
          <w:lang w:val="sv-SE"/>
        </w:rPr>
      </w:pPr>
      <w:r w:rsidRPr="00872EE0">
        <w:rPr>
          <w:b/>
          <w:sz w:val="18"/>
          <w:lang w:val="sv-SE"/>
        </w:rPr>
        <w:t>Roll</w:t>
      </w:r>
      <w:r w:rsidRPr="00872EE0">
        <w:rPr>
          <w:sz w:val="18"/>
          <w:lang w:val="sv-SE"/>
        </w:rPr>
        <w:tab/>
      </w:r>
      <w:proofErr w:type="gramStart"/>
      <w:r>
        <w:rPr>
          <w:sz w:val="18"/>
          <w:lang w:val="sv-SE"/>
        </w:rPr>
        <w:t>Design- Utveckling</w:t>
      </w:r>
      <w:proofErr w:type="gramEnd"/>
    </w:p>
    <w:p w14:paraId="2334C45F" w14:textId="77777777" w:rsidR="005F306C" w:rsidRPr="00872EE0" w:rsidRDefault="005F306C" w:rsidP="005F306C">
      <w:pPr>
        <w:pStyle w:val="Uppdragslistning"/>
        <w:keepNext/>
        <w:keepLines/>
        <w:rPr>
          <w:sz w:val="18"/>
          <w:lang w:val="sv-SE"/>
        </w:rPr>
      </w:pPr>
      <w:r w:rsidRPr="00872EE0">
        <w:rPr>
          <w:b/>
          <w:sz w:val="18"/>
          <w:lang w:val="sv-SE"/>
        </w:rPr>
        <w:t>Uppdrag</w:t>
      </w:r>
      <w:r w:rsidRPr="00872EE0">
        <w:rPr>
          <w:sz w:val="18"/>
          <w:lang w:val="sv-SE"/>
        </w:rPr>
        <w:tab/>
      </w:r>
      <w:r w:rsidR="00573ADF" w:rsidRPr="00573ADF">
        <w:rPr>
          <w:sz w:val="18"/>
          <w:lang w:val="sv-SE"/>
        </w:rPr>
        <w:t xml:space="preserve">Skapade rapporter i SSRS för ett system som räknar tidningar på olika tryckerier. Rapporterna används som uppföljning av produktioner för att se hur mycket som producerats och spillts, vilken hastighet </w:t>
      </w:r>
      <w:proofErr w:type="spellStart"/>
      <w:r w:rsidR="00573ADF" w:rsidRPr="00573ADF">
        <w:rPr>
          <w:sz w:val="18"/>
          <w:lang w:val="sv-SE"/>
        </w:rPr>
        <w:t>pres-sarna</w:t>
      </w:r>
      <w:proofErr w:type="spellEnd"/>
      <w:r w:rsidR="00573ADF" w:rsidRPr="00573ADF">
        <w:rPr>
          <w:sz w:val="18"/>
          <w:lang w:val="sv-SE"/>
        </w:rPr>
        <w:t xml:space="preserve"> har etc.</w:t>
      </w:r>
    </w:p>
    <w:p w14:paraId="3A5E2BA1" w14:textId="77777777" w:rsidR="005F306C" w:rsidRPr="00872EE0" w:rsidRDefault="005F306C" w:rsidP="005F306C">
      <w:pPr>
        <w:pStyle w:val="Uppdragslistning"/>
        <w:ind w:left="3062" w:hanging="3062"/>
        <w:rPr>
          <w:sz w:val="18"/>
          <w:lang w:val="sv-SE"/>
        </w:rPr>
      </w:pPr>
      <w:r w:rsidRPr="00872EE0">
        <w:rPr>
          <w:b/>
          <w:sz w:val="18"/>
          <w:lang w:val="sv-SE"/>
        </w:rPr>
        <w:t>Teknik/Metod</w:t>
      </w:r>
      <w:r w:rsidRPr="00872EE0">
        <w:rPr>
          <w:sz w:val="18"/>
          <w:lang w:val="sv-SE"/>
        </w:rPr>
        <w:tab/>
      </w:r>
      <w:r w:rsidR="00573ADF" w:rsidRPr="00573ADF">
        <w:rPr>
          <w:sz w:val="18"/>
          <w:lang w:val="sv-SE"/>
        </w:rPr>
        <w:t>SSRS, SQL SERVER 2008, T-SQL, TFS 2008, SSMS 2008</w:t>
      </w:r>
    </w:p>
    <w:p w14:paraId="49BCA564" w14:textId="77777777" w:rsidR="00573ADF" w:rsidRPr="005F11FB" w:rsidRDefault="00573ADF" w:rsidP="00573ADF">
      <w:pPr>
        <w:pStyle w:val="Heading2"/>
        <w:keepNext/>
        <w:keepLines/>
        <w:spacing w:before="240" w:after="120"/>
        <w:rPr>
          <w:caps/>
        </w:rPr>
      </w:pPr>
      <w:r w:rsidRPr="00573ADF">
        <w:rPr>
          <w:caps/>
        </w:rPr>
        <w:t>H&amp;M</w:t>
      </w:r>
      <w:r w:rsidRPr="005F11FB">
        <w:rPr>
          <w:caps/>
        </w:rPr>
        <w:tab/>
      </w:r>
      <w:r>
        <w:rPr>
          <w:caps/>
        </w:rPr>
        <w:t>JAN 2010 – DEC 2010</w:t>
      </w:r>
    </w:p>
    <w:p w14:paraId="6521C85D" w14:textId="77777777" w:rsidR="00573ADF" w:rsidRPr="00872EE0" w:rsidRDefault="00573ADF" w:rsidP="00573ADF">
      <w:pPr>
        <w:pStyle w:val="Uppdragslistning"/>
        <w:keepNext/>
        <w:keepLines/>
        <w:rPr>
          <w:sz w:val="18"/>
          <w:lang w:val="sv-SE"/>
        </w:rPr>
      </w:pPr>
      <w:r w:rsidRPr="00872EE0">
        <w:rPr>
          <w:b/>
          <w:sz w:val="18"/>
          <w:lang w:val="sv-SE"/>
        </w:rPr>
        <w:t>Roll</w:t>
      </w:r>
      <w:r w:rsidRPr="00872EE0">
        <w:rPr>
          <w:sz w:val="18"/>
          <w:lang w:val="sv-SE"/>
        </w:rPr>
        <w:tab/>
      </w:r>
      <w:proofErr w:type="gramStart"/>
      <w:r>
        <w:rPr>
          <w:sz w:val="18"/>
          <w:lang w:val="sv-SE"/>
        </w:rPr>
        <w:t>Design- Utveckling</w:t>
      </w:r>
      <w:proofErr w:type="gramEnd"/>
    </w:p>
    <w:p w14:paraId="5C108C39" w14:textId="77777777" w:rsidR="00573ADF" w:rsidRPr="00872EE0" w:rsidRDefault="00573ADF" w:rsidP="00573ADF">
      <w:pPr>
        <w:pStyle w:val="Uppdragslistning"/>
        <w:keepNext/>
        <w:keepLines/>
        <w:rPr>
          <w:sz w:val="18"/>
          <w:lang w:val="sv-SE"/>
        </w:rPr>
      </w:pPr>
      <w:r w:rsidRPr="00872EE0">
        <w:rPr>
          <w:b/>
          <w:sz w:val="18"/>
          <w:lang w:val="sv-SE"/>
        </w:rPr>
        <w:t>Uppdrag</w:t>
      </w:r>
      <w:r w:rsidRPr="00872EE0">
        <w:rPr>
          <w:sz w:val="18"/>
          <w:lang w:val="sv-SE"/>
        </w:rPr>
        <w:tab/>
      </w:r>
      <w:r w:rsidRPr="00573ADF">
        <w:rPr>
          <w:sz w:val="18"/>
          <w:lang w:val="sv-SE"/>
        </w:rPr>
        <w:t>Arbetade som designer och utvecklare i ett SCRUM-team som utvecklade en Enterprise-applikation för beställning av kläder från leverantörer från hela världen. Utvecklingen bedrevs med de senaste tekniker och verktygen inom .Net och SQL Server.</w:t>
      </w:r>
    </w:p>
    <w:p w14:paraId="01E04AE4" w14:textId="77777777" w:rsidR="00573ADF" w:rsidRPr="00872EE0" w:rsidRDefault="00573ADF" w:rsidP="00573ADF">
      <w:pPr>
        <w:pStyle w:val="Uppdragslistning"/>
        <w:ind w:left="3062" w:hanging="3062"/>
        <w:rPr>
          <w:sz w:val="18"/>
          <w:lang w:val="sv-SE"/>
        </w:rPr>
      </w:pPr>
      <w:r w:rsidRPr="00872EE0">
        <w:rPr>
          <w:b/>
          <w:sz w:val="18"/>
          <w:lang w:val="sv-SE"/>
        </w:rPr>
        <w:t>Teknik/Metod</w:t>
      </w:r>
      <w:r w:rsidRPr="00872EE0">
        <w:rPr>
          <w:sz w:val="18"/>
          <w:lang w:val="sv-SE"/>
        </w:rPr>
        <w:tab/>
      </w:r>
      <w:r w:rsidRPr="00573ADF">
        <w:rPr>
          <w:sz w:val="18"/>
          <w:lang w:val="sv-SE"/>
        </w:rPr>
        <w:t>SSRS, SQL SERVER 2008, T-SQL, SSMS 2008, VISUAL STUDIO 2010, C#, WCF, SUBVERSION, SCRUM</w:t>
      </w:r>
    </w:p>
    <w:p w14:paraId="14A5BAB0" w14:textId="77777777" w:rsidR="00641CBF" w:rsidRPr="005F11FB" w:rsidRDefault="00641CBF" w:rsidP="00641CBF">
      <w:pPr>
        <w:pStyle w:val="Heading2"/>
        <w:keepNext/>
        <w:keepLines/>
        <w:spacing w:before="240" w:after="120"/>
        <w:rPr>
          <w:caps/>
        </w:rPr>
      </w:pPr>
      <w:r w:rsidRPr="00573ADF">
        <w:rPr>
          <w:caps/>
        </w:rPr>
        <w:t>H&amp;M</w:t>
      </w:r>
      <w:r w:rsidRPr="005F11FB">
        <w:rPr>
          <w:caps/>
        </w:rPr>
        <w:tab/>
      </w:r>
      <w:r>
        <w:rPr>
          <w:caps/>
        </w:rPr>
        <w:t>AUG 2009 – SEP 2009</w:t>
      </w:r>
    </w:p>
    <w:p w14:paraId="34F7ABB6"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proofErr w:type="gramStart"/>
      <w:r>
        <w:rPr>
          <w:sz w:val="18"/>
          <w:lang w:val="sv-SE"/>
        </w:rPr>
        <w:t>Design- Utveckling</w:t>
      </w:r>
      <w:proofErr w:type="gramEnd"/>
    </w:p>
    <w:p w14:paraId="1C833152"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Pr="00641CBF">
        <w:rPr>
          <w:sz w:val="18"/>
          <w:lang w:val="sv-SE"/>
        </w:rPr>
        <w:t xml:space="preserve">Designade och utvecklade en WPF-applikation för små beställningar av provexemplar av kläder. Systemet byggdes enligt </w:t>
      </w:r>
      <w:proofErr w:type="spellStart"/>
      <w:r w:rsidRPr="00641CBF">
        <w:rPr>
          <w:sz w:val="18"/>
          <w:lang w:val="sv-SE"/>
        </w:rPr>
        <w:t>ModelViewView-Model</w:t>
      </w:r>
      <w:proofErr w:type="spellEnd"/>
      <w:r w:rsidRPr="00641CBF">
        <w:rPr>
          <w:sz w:val="18"/>
          <w:lang w:val="sv-SE"/>
        </w:rPr>
        <w:t xml:space="preserve"> (MVVM)-mönstret.</w:t>
      </w:r>
    </w:p>
    <w:p w14:paraId="7007E636" w14:textId="77777777" w:rsidR="00641CBF" w:rsidRPr="00872EE0" w:rsidRDefault="00641CBF" w:rsidP="00641CBF">
      <w:pPr>
        <w:pStyle w:val="Uppdragslistning"/>
        <w:ind w:left="3062" w:hanging="3062"/>
        <w:rPr>
          <w:sz w:val="18"/>
          <w:lang w:val="sv-SE"/>
        </w:rPr>
      </w:pPr>
      <w:r w:rsidRPr="00872EE0">
        <w:rPr>
          <w:b/>
          <w:sz w:val="18"/>
          <w:lang w:val="sv-SE"/>
        </w:rPr>
        <w:t>Teknik/Metod</w:t>
      </w:r>
      <w:r w:rsidRPr="00872EE0">
        <w:rPr>
          <w:sz w:val="18"/>
          <w:lang w:val="sv-SE"/>
        </w:rPr>
        <w:tab/>
      </w:r>
      <w:r w:rsidRPr="00641CBF">
        <w:rPr>
          <w:sz w:val="18"/>
          <w:lang w:val="sv-SE"/>
        </w:rPr>
        <w:t>SSRS, SQL SERVER 2008, T-SQL, SSMS 2008, VISUAL STUDIO 2008, C#, WPF, WCF, SUBVERSION</w:t>
      </w:r>
    </w:p>
    <w:p w14:paraId="7A179422" w14:textId="77777777" w:rsidR="00641CBF" w:rsidRPr="005F11FB" w:rsidRDefault="00641CBF" w:rsidP="00641CBF">
      <w:pPr>
        <w:pStyle w:val="Heading2"/>
        <w:keepNext/>
        <w:keepLines/>
        <w:spacing w:before="240" w:after="120"/>
        <w:rPr>
          <w:caps/>
        </w:rPr>
      </w:pPr>
      <w:r w:rsidRPr="00573ADF">
        <w:rPr>
          <w:caps/>
        </w:rPr>
        <w:t>H&amp;M</w:t>
      </w:r>
      <w:r w:rsidRPr="005F11FB">
        <w:rPr>
          <w:caps/>
        </w:rPr>
        <w:tab/>
      </w:r>
      <w:r>
        <w:rPr>
          <w:caps/>
        </w:rPr>
        <w:t>JAN 2009 – DEC 2009</w:t>
      </w:r>
    </w:p>
    <w:p w14:paraId="759AD98E"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r w:rsidRPr="00641CBF">
        <w:rPr>
          <w:sz w:val="18"/>
          <w:lang w:val="sv-SE"/>
        </w:rPr>
        <w:t>Arkitekt – Design - Utveckling</w:t>
      </w:r>
    </w:p>
    <w:p w14:paraId="50990A81"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Pr="00641CBF">
        <w:rPr>
          <w:sz w:val="18"/>
          <w:lang w:val="sv-SE"/>
        </w:rPr>
        <w:t xml:space="preserve">Gjorde arkitektur, design och jobbade som utvecklare i ett projekt där ett Excel-baserat rapportering och uppföljningssystem ersattes med Microsofts plattform för Business Intelligence. ETL-flödet automatiserades med SSIS och rapporter generades med hjälp av SSRS mot data </w:t>
      </w:r>
      <w:proofErr w:type="spellStart"/>
      <w:r w:rsidRPr="00641CBF">
        <w:rPr>
          <w:sz w:val="18"/>
          <w:lang w:val="sv-SE"/>
        </w:rPr>
        <w:t>marts</w:t>
      </w:r>
      <w:proofErr w:type="spellEnd"/>
      <w:r w:rsidRPr="00641CBF">
        <w:rPr>
          <w:sz w:val="18"/>
          <w:lang w:val="sv-SE"/>
        </w:rPr>
        <w:t xml:space="preserve">. SSAS användes för mer avancerade analyser av data. Datakvalitet var viktigt och kunden kunde korrigera </w:t>
      </w:r>
      <w:proofErr w:type="gramStart"/>
      <w:r w:rsidRPr="00641CBF">
        <w:rPr>
          <w:sz w:val="18"/>
          <w:lang w:val="sv-SE"/>
        </w:rPr>
        <w:t>felaktig indata</w:t>
      </w:r>
      <w:proofErr w:type="gramEnd"/>
      <w:r w:rsidRPr="00641CBF">
        <w:rPr>
          <w:sz w:val="18"/>
          <w:lang w:val="sv-SE"/>
        </w:rPr>
        <w:t xml:space="preserve"> via felrapporter och webb-portal.</w:t>
      </w:r>
    </w:p>
    <w:p w14:paraId="1A34E2B0" w14:textId="77777777" w:rsidR="00641CBF" w:rsidRPr="00872EE0" w:rsidRDefault="00641CBF" w:rsidP="00641CBF">
      <w:pPr>
        <w:pStyle w:val="Uppdragslistning"/>
        <w:ind w:left="3062" w:hanging="3062"/>
        <w:rPr>
          <w:sz w:val="18"/>
          <w:lang w:val="sv-SE"/>
        </w:rPr>
      </w:pPr>
      <w:r w:rsidRPr="00872EE0">
        <w:rPr>
          <w:b/>
          <w:sz w:val="18"/>
          <w:lang w:val="sv-SE"/>
        </w:rPr>
        <w:t>Teknik/Metod</w:t>
      </w:r>
      <w:r w:rsidRPr="00872EE0">
        <w:rPr>
          <w:sz w:val="18"/>
          <w:lang w:val="sv-SE"/>
        </w:rPr>
        <w:tab/>
      </w:r>
      <w:r w:rsidRPr="00641CBF">
        <w:rPr>
          <w:sz w:val="18"/>
          <w:lang w:val="sv-SE"/>
        </w:rPr>
        <w:t>SSIS, SSRS, SSAS, SQL SERVER 2008, T-SQL, MDX, Excel 2007, SSMS 2008, ASP.Net</w:t>
      </w:r>
    </w:p>
    <w:p w14:paraId="79E93C05" w14:textId="77777777" w:rsidR="00641CBF" w:rsidRPr="005F11FB" w:rsidRDefault="00641CBF" w:rsidP="00641CBF">
      <w:pPr>
        <w:pStyle w:val="Heading2"/>
        <w:keepNext/>
        <w:keepLines/>
        <w:spacing w:before="240" w:after="120"/>
        <w:rPr>
          <w:caps/>
        </w:rPr>
      </w:pPr>
      <w:r w:rsidRPr="00573ADF">
        <w:rPr>
          <w:caps/>
        </w:rPr>
        <w:lastRenderedPageBreak/>
        <w:t>H&amp;M</w:t>
      </w:r>
      <w:r w:rsidRPr="005F11FB">
        <w:rPr>
          <w:caps/>
        </w:rPr>
        <w:tab/>
      </w:r>
      <w:r>
        <w:rPr>
          <w:caps/>
        </w:rPr>
        <w:t>MAJ 2008 – DEC 2008</w:t>
      </w:r>
    </w:p>
    <w:p w14:paraId="03B093F7"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r w:rsidRPr="00641CBF">
        <w:rPr>
          <w:sz w:val="18"/>
          <w:lang w:val="sv-SE"/>
        </w:rPr>
        <w:t>Design - Utveckling</w:t>
      </w:r>
    </w:p>
    <w:p w14:paraId="28291FDB"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Pr="00641CBF">
        <w:rPr>
          <w:sz w:val="18"/>
          <w:lang w:val="sv-SE"/>
        </w:rPr>
        <w:t>Arbetade som designer och utvecklare i ett SCRUM-team som utvecklade en Enterprise-applikation för beställning av kläder från leverantörer från hela världen. Utvecklingen bedrevs med de senaste tekniker och verktygen inom .Net och SQL Server.</w:t>
      </w:r>
    </w:p>
    <w:p w14:paraId="4CB7E615" w14:textId="77777777" w:rsidR="00641CBF" w:rsidRPr="00872EE0" w:rsidRDefault="00641CBF" w:rsidP="00641CBF">
      <w:pPr>
        <w:pStyle w:val="Uppdragslistning"/>
        <w:ind w:left="3062" w:hanging="3062"/>
        <w:rPr>
          <w:sz w:val="18"/>
          <w:lang w:val="sv-SE"/>
        </w:rPr>
      </w:pPr>
      <w:r w:rsidRPr="00872EE0">
        <w:rPr>
          <w:b/>
          <w:sz w:val="18"/>
          <w:lang w:val="sv-SE"/>
        </w:rPr>
        <w:t>Teknik/Metod</w:t>
      </w:r>
      <w:r w:rsidRPr="00872EE0">
        <w:rPr>
          <w:sz w:val="18"/>
          <w:lang w:val="sv-SE"/>
        </w:rPr>
        <w:tab/>
      </w:r>
      <w:r w:rsidRPr="00641CBF">
        <w:rPr>
          <w:sz w:val="18"/>
          <w:lang w:val="sv-SE"/>
        </w:rPr>
        <w:t>SSRS, SQL SERVER 2005, T-SQL, VISUAL STUDIO 2008, C#, WCF, SUBVERSION, SSMS 2005, SCRUM</w:t>
      </w:r>
    </w:p>
    <w:p w14:paraId="46027F15" w14:textId="77777777" w:rsidR="00641CBF" w:rsidRPr="005F11FB" w:rsidRDefault="00641CBF" w:rsidP="00641CBF">
      <w:pPr>
        <w:pStyle w:val="Heading2"/>
        <w:keepNext/>
        <w:keepLines/>
        <w:spacing w:before="240" w:after="120"/>
        <w:rPr>
          <w:caps/>
        </w:rPr>
      </w:pPr>
      <w:r w:rsidRPr="00641CBF">
        <w:rPr>
          <w:caps/>
        </w:rPr>
        <w:t>SES SIRIUS</w:t>
      </w:r>
      <w:r w:rsidRPr="005F11FB">
        <w:rPr>
          <w:caps/>
        </w:rPr>
        <w:tab/>
      </w:r>
      <w:r>
        <w:rPr>
          <w:caps/>
        </w:rPr>
        <w:t>JAN 2008 – APR 2008</w:t>
      </w:r>
    </w:p>
    <w:p w14:paraId="68D21F18"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proofErr w:type="gramStart"/>
      <w:r w:rsidRPr="00641CBF">
        <w:rPr>
          <w:sz w:val="18"/>
          <w:lang w:val="sv-SE"/>
        </w:rPr>
        <w:t>Arkitekt- Kravhantering</w:t>
      </w:r>
      <w:proofErr w:type="gramEnd"/>
      <w:r w:rsidRPr="00641CBF">
        <w:rPr>
          <w:sz w:val="18"/>
          <w:lang w:val="sv-SE"/>
        </w:rPr>
        <w:t>- Utveckling</w:t>
      </w:r>
    </w:p>
    <w:p w14:paraId="5FFFCD15"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Pr="00641CBF">
        <w:rPr>
          <w:sz w:val="18"/>
          <w:lang w:val="sv-SE"/>
        </w:rPr>
        <w:t xml:space="preserve">Gjorde arkitektur (med data </w:t>
      </w:r>
      <w:proofErr w:type="spellStart"/>
      <w:r w:rsidRPr="00641CBF">
        <w:rPr>
          <w:sz w:val="18"/>
          <w:lang w:val="sv-SE"/>
        </w:rPr>
        <w:t>warehouse</w:t>
      </w:r>
      <w:proofErr w:type="spellEnd"/>
      <w:r w:rsidRPr="00641CBF">
        <w:rPr>
          <w:sz w:val="18"/>
          <w:lang w:val="sv-SE"/>
        </w:rPr>
        <w:t xml:space="preserve"> innehållandes data </w:t>
      </w:r>
      <w:proofErr w:type="spellStart"/>
      <w:r w:rsidRPr="00641CBF">
        <w:rPr>
          <w:sz w:val="18"/>
          <w:lang w:val="sv-SE"/>
        </w:rPr>
        <w:t>marts</w:t>
      </w:r>
      <w:proofErr w:type="spellEnd"/>
      <w:r w:rsidRPr="00641CBF">
        <w:rPr>
          <w:sz w:val="18"/>
          <w:lang w:val="sv-SE"/>
        </w:rPr>
        <w:t xml:space="preserve">), kravspecifikation samt utveckling av ett Business Intelligence system med fokus på rapportering. SES Sirius använde en Excel-lösning för att hålla reda på sina </w:t>
      </w:r>
      <w:proofErr w:type="spellStart"/>
      <w:r w:rsidRPr="00641CBF">
        <w:rPr>
          <w:sz w:val="18"/>
          <w:lang w:val="sv-SE"/>
        </w:rPr>
        <w:t>affärsdata</w:t>
      </w:r>
      <w:proofErr w:type="spellEnd"/>
      <w:r w:rsidRPr="00641CBF">
        <w:rPr>
          <w:sz w:val="18"/>
          <w:lang w:val="sv-SE"/>
        </w:rPr>
        <w:t xml:space="preserve"> samt för att producera rapporter som sedan användes för Business Intelligence. </w:t>
      </w:r>
      <w:r>
        <w:rPr>
          <w:sz w:val="18"/>
          <w:lang w:val="sv-SE"/>
        </w:rPr>
        <w:br/>
      </w:r>
      <w:r>
        <w:rPr>
          <w:sz w:val="18"/>
          <w:lang w:val="sv-SE"/>
        </w:rPr>
        <w:br/>
      </w:r>
      <w:r w:rsidRPr="00641CBF">
        <w:rPr>
          <w:sz w:val="18"/>
          <w:lang w:val="sv-SE"/>
        </w:rPr>
        <w:t xml:space="preserve">Det nya systemet är en applikation som tillåter SES Sirius att organisera </w:t>
      </w:r>
      <w:proofErr w:type="spellStart"/>
      <w:r w:rsidRPr="00641CBF">
        <w:rPr>
          <w:sz w:val="18"/>
          <w:lang w:val="sv-SE"/>
        </w:rPr>
        <w:t>affärsdatat</w:t>
      </w:r>
      <w:proofErr w:type="spellEnd"/>
      <w:r w:rsidRPr="00641CBF">
        <w:rPr>
          <w:sz w:val="18"/>
          <w:lang w:val="sv-SE"/>
        </w:rPr>
        <w:t xml:space="preserve"> i en databas, ange kriterier för att räkna fram data som används i Business Intelligence processen och automatiskt generera rapporter.</w:t>
      </w:r>
    </w:p>
    <w:p w14:paraId="736B9803" w14:textId="77777777" w:rsidR="00641CBF" w:rsidRPr="00872EE0" w:rsidRDefault="00641CBF" w:rsidP="00641CBF">
      <w:pPr>
        <w:pStyle w:val="Uppdragslistning"/>
        <w:ind w:left="3062" w:hanging="3062"/>
        <w:rPr>
          <w:sz w:val="18"/>
          <w:lang w:val="sv-SE"/>
        </w:rPr>
      </w:pPr>
      <w:r w:rsidRPr="00872EE0">
        <w:rPr>
          <w:b/>
          <w:sz w:val="18"/>
          <w:lang w:val="sv-SE"/>
        </w:rPr>
        <w:t>Teknik/Metod</w:t>
      </w:r>
      <w:r w:rsidRPr="00872EE0">
        <w:rPr>
          <w:sz w:val="18"/>
          <w:lang w:val="sv-SE"/>
        </w:rPr>
        <w:tab/>
      </w:r>
      <w:r w:rsidRPr="00641CBF">
        <w:rPr>
          <w:sz w:val="18"/>
          <w:lang w:val="sv-SE"/>
        </w:rPr>
        <w:t>SSRS, SQL SERVER 2005, T-SQL, VISUAL STUDIO 2008, C#, TFS 2005</w:t>
      </w:r>
    </w:p>
    <w:p w14:paraId="01B38ED3" w14:textId="77777777" w:rsidR="00641CBF" w:rsidRPr="005F11FB" w:rsidRDefault="00641CBF" w:rsidP="00641CBF">
      <w:pPr>
        <w:pStyle w:val="Heading2"/>
        <w:keepNext/>
        <w:keepLines/>
        <w:spacing w:before="240" w:after="120"/>
        <w:rPr>
          <w:caps/>
        </w:rPr>
      </w:pPr>
      <w:r w:rsidRPr="00641CBF">
        <w:rPr>
          <w:caps/>
        </w:rPr>
        <w:t>DELAVAL</w:t>
      </w:r>
      <w:r w:rsidRPr="005F11FB">
        <w:rPr>
          <w:caps/>
        </w:rPr>
        <w:tab/>
      </w:r>
      <w:r>
        <w:rPr>
          <w:caps/>
        </w:rPr>
        <w:t>SEP 2007 – DEC 2007</w:t>
      </w:r>
    </w:p>
    <w:p w14:paraId="607ADF23"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r w:rsidRPr="00641CBF">
        <w:rPr>
          <w:sz w:val="18"/>
          <w:lang w:val="sv-SE"/>
        </w:rPr>
        <w:t>Design – Utveckling</w:t>
      </w:r>
    </w:p>
    <w:p w14:paraId="64CF1B2E"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Pr="00641CBF">
        <w:rPr>
          <w:sz w:val="18"/>
          <w:lang w:val="sv-SE"/>
        </w:rPr>
        <w:t xml:space="preserve">Designade och utvecklade en ny webbaserad applikation för hantering av ledarskapet på företaget. Med applikationen kan man följa chefernas utveckling inom företaget. I arbetet ingick att genomföra en kravanalys och sedan designa och implementera funktionaliteten i ASP.NET och C#. Då det redan fanns ett befintligt system ingick </w:t>
      </w:r>
      <w:proofErr w:type="spellStart"/>
      <w:r w:rsidRPr="00641CBF">
        <w:rPr>
          <w:sz w:val="18"/>
          <w:lang w:val="sv-SE"/>
        </w:rPr>
        <w:t>datamigrering</w:t>
      </w:r>
      <w:proofErr w:type="spellEnd"/>
      <w:r w:rsidRPr="00641CBF">
        <w:rPr>
          <w:sz w:val="18"/>
          <w:lang w:val="sv-SE"/>
        </w:rPr>
        <w:t xml:space="preserve"> från det gamla systemet till det nya.</w:t>
      </w:r>
    </w:p>
    <w:p w14:paraId="78529FE7" w14:textId="77777777" w:rsidR="00641CBF" w:rsidRPr="00872EE0" w:rsidRDefault="00641CBF" w:rsidP="00641CBF">
      <w:pPr>
        <w:pStyle w:val="Uppdragslistning"/>
        <w:ind w:left="3062" w:hanging="3062"/>
        <w:rPr>
          <w:sz w:val="18"/>
          <w:lang w:val="sv-SE"/>
        </w:rPr>
      </w:pPr>
      <w:r w:rsidRPr="00872EE0">
        <w:rPr>
          <w:b/>
          <w:sz w:val="18"/>
          <w:lang w:val="sv-SE"/>
        </w:rPr>
        <w:t>Teknik/Metod</w:t>
      </w:r>
      <w:r w:rsidRPr="00872EE0">
        <w:rPr>
          <w:sz w:val="18"/>
          <w:lang w:val="sv-SE"/>
        </w:rPr>
        <w:tab/>
      </w:r>
      <w:r w:rsidRPr="00641CBF">
        <w:rPr>
          <w:sz w:val="18"/>
          <w:lang w:val="sv-SE"/>
        </w:rPr>
        <w:t>ASP.Net, C#, SQL Server 2000, T-SQL</w:t>
      </w:r>
    </w:p>
    <w:p w14:paraId="14CD6C36" w14:textId="77777777" w:rsidR="00641CBF" w:rsidRPr="005F11FB" w:rsidRDefault="00641CBF" w:rsidP="00641CBF">
      <w:pPr>
        <w:pStyle w:val="Heading2"/>
        <w:keepNext/>
        <w:keepLines/>
        <w:spacing w:before="240" w:after="120"/>
        <w:rPr>
          <w:caps/>
        </w:rPr>
      </w:pPr>
      <w:r>
        <w:t>VÄGVERKET PRODUKTION</w:t>
      </w:r>
      <w:r w:rsidRPr="005F11FB">
        <w:rPr>
          <w:caps/>
        </w:rPr>
        <w:tab/>
      </w:r>
      <w:r>
        <w:rPr>
          <w:caps/>
        </w:rPr>
        <w:t>JUL 2007 – AUG 2007</w:t>
      </w:r>
    </w:p>
    <w:p w14:paraId="27BD20DF"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r w:rsidRPr="00641CBF">
        <w:rPr>
          <w:sz w:val="18"/>
          <w:lang w:val="sv-SE"/>
        </w:rPr>
        <w:t>Utveckling</w:t>
      </w:r>
    </w:p>
    <w:p w14:paraId="1DA2C8E8"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Pr="00641CBF">
        <w:rPr>
          <w:sz w:val="18"/>
          <w:lang w:val="sv-SE"/>
        </w:rPr>
        <w:t>Implementerade ett antal förändringsåtgärder i den applikationen som Vägverket Produktion använder för att hantera sin väg-måleriverksamhet. Arbetet innebar ändringar i dels en mobil klient skriven i C# och dels en webbapplikation för uppföljning och rapportering av verksamheten.</w:t>
      </w:r>
    </w:p>
    <w:p w14:paraId="0902211C" w14:textId="77777777" w:rsidR="00641CBF" w:rsidRPr="00872EE0" w:rsidRDefault="00641CBF" w:rsidP="00641CBF">
      <w:pPr>
        <w:pStyle w:val="Uppdragslistning"/>
        <w:ind w:left="3062" w:hanging="3062"/>
        <w:rPr>
          <w:sz w:val="18"/>
          <w:lang w:val="sv-SE"/>
        </w:rPr>
      </w:pPr>
      <w:r w:rsidRPr="00872EE0">
        <w:rPr>
          <w:b/>
          <w:sz w:val="18"/>
          <w:lang w:val="sv-SE"/>
        </w:rPr>
        <w:t>Teknik/Metod</w:t>
      </w:r>
      <w:r w:rsidRPr="00872EE0">
        <w:rPr>
          <w:sz w:val="18"/>
          <w:lang w:val="sv-SE"/>
        </w:rPr>
        <w:tab/>
      </w:r>
      <w:r w:rsidRPr="00641CBF">
        <w:rPr>
          <w:sz w:val="18"/>
          <w:lang w:val="sv-SE"/>
        </w:rPr>
        <w:t>ASP.Net, C#, SQL Server 2000, T-SQL</w:t>
      </w:r>
    </w:p>
    <w:p w14:paraId="31BCE4D2" w14:textId="77777777" w:rsidR="00641CBF" w:rsidRPr="005F11FB" w:rsidRDefault="00641CBF" w:rsidP="00641CBF">
      <w:pPr>
        <w:pStyle w:val="Heading2"/>
        <w:keepNext/>
        <w:keepLines/>
        <w:spacing w:before="240" w:after="120"/>
        <w:rPr>
          <w:caps/>
        </w:rPr>
      </w:pPr>
      <w:r w:rsidRPr="00641CBF">
        <w:rPr>
          <w:caps/>
        </w:rPr>
        <w:lastRenderedPageBreak/>
        <w:t>DELAVAL</w:t>
      </w:r>
      <w:r w:rsidRPr="005F11FB">
        <w:rPr>
          <w:caps/>
        </w:rPr>
        <w:tab/>
      </w:r>
      <w:r>
        <w:rPr>
          <w:caps/>
        </w:rPr>
        <w:t>MAJ 2007 – JUN 2007</w:t>
      </w:r>
    </w:p>
    <w:p w14:paraId="36A3283A"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r w:rsidRPr="00641CBF">
        <w:rPr>
          <w:sz w:val="18"/>
          <w:lang w:val="sv-SE"/>
        </w:rPr>
        <w:t>Utveckling</w:t>
      </w:r>
    </w:p>
    <w:p w14:paraId="2C4B0E0A"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Pr="00641CBF">
        <w:rPr>
          <w:sz w:val="18"/>
          <w:lang w:val="sv-SE"/>
        </w:rPr>
        <w:t xml:space="preserve">Vidareutvecklade en webbaserad </w:t>
      </w:r>
      <w:proofErr w:type="spellStart"/>
      <w:r w:rsidRPr="00641CBF">
        <w:rPr>
          <w:sz w:val="18"/>
          <w:lang w:val="sv-SE"/>
        </w:rPr>
        <w:t>Balance</w:t>
      </w:r>
      <w:proofErr w:type="spellEnd"/>
      <w:r w:rsidRPr="00641CBF">
        <w:rPr>
          <w:sz w:val="18"/>
          <w:lang w:val="sv-SE"/>
        </w:rPr>
        <w:t xml:space="preserve"> Score </w:t>
      </w:r>
      <w:proofErr w:type="spellStart"/>
      <w:r w:rsidRPr="00641CBF">
        <w:rPr>
          <w:sz w:val="18"/>
          <w:lang w:val="sv-SE"/>
        </w:rPr>
        <w:t>Card</w:t>
      </w:r>
      <w:proofErr w:type="spellEnd"/>
      <w:r w:rsidRPr="00641CBF">
        <w:rPr>
          <w:sz w:val="18"/>
          <w:lang w:val="sv-SE"/>
        </w:rPr>
        <w:t>-system i .NET åt företagsledningen. I arbetet ingick att samarbeta med kunden för att definiera vilka nya funktionaliteter som skulle byggas in det befintliga systemet. Applikationen flyttades i sam-band med projektet från en extern server till Delavals intranät och kopplades till deras Active Directory.</w:t>
      </w:r>
    </w:p>
    <w:p w14:paraId="56666EB9" w14:textId="77777777" w:rsidR="00641CBF" w:rsidRPr="00872EE0" w:rsidRDefault="00641CBF" w:rsidP="00641CBF">
      <w:pPr>
        <w:pStyle w:val="Uppdragslistning"/>
        <w:ind w:left="3062" w:hanging="3062"/>
        <w:rPr>
          <w:sz w:val="18"/>
          <w:lang w:val="sv-SE"/>
        </w:rPr>
      </w:pPr>
      <w:r w:rsidRPr="00872EE0">
        <w:rPr>
          <w:b/>
          <w:sz w:val="18"/>
          <w:lang w:val="sv-SE"/>
        </w:rPr>
        <w:t>Teknik/Metod</w:t>
      </w:r>
      <w:r w:rsidRPr="00872EE0">
        <w:rPr>
          <w:sz w:val="18"/>
          <w:lang w:val="sv-SE"/>
        </w:rPr>
        <w:tab/>
      </w:r>
      <w:r w:rsidRPr="00641CBF">
        <w:rPr>
          <w:sz w:val="18"/>
          <w:lang w:val="sv-SE"/>
        </w:rPr>
        <w:t>ASP.Net, C#, SQL Server 2000, T-SQL</w:t>
      </w:r>
    </w:p>
    <w:p w14:paraId="32B287EC" w14:textId="77777777" w:rsidR="00641CBF" w:rsidRPr="005F11FB" w:rsidRDefault="00641CBF" w:rsidP="00641CBF">
      <w:pPr>
        <w:pStyle w:val="Heading2"/>
        <w:keepNext/>
        <w:keepLines/>
        <w:spacing w:before="240" w:after="120"/>
        <w:rPr>
          <w:caps/>
        </w:rPr>
      </w:pPr>
      <w:r w:rsidRPr="00641CBF">
        <w:rPr>
          <w:caps/>
        </w:rPr>
        <w:t>LYNX – RAPPORTVERKTYG</w:t>
      </w:r>
      <w:r w:rsidRPr="005F11FB">
        <w:rPr>
          <w:caps/>
        </w:rPr>
        <w:tab/>
      </w:r>
      <w:r>
        <w:rPr>
          <w:caps/>
        </w:rPr>
        <w:t>JAN 2007 – APR 2007</w:t>
      </w:r>
    </w:p>
    <w:p w14:paraId="061544FA"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r w:rsidRPr="00641CBF">
        <w:rPr>
          <w:sz w:val="18"/>
          <w:lang w:val="sv-SE"/>
        </w:rPr>
        <w:t>Utveckling</w:t>
      </w:r>
    </w:p>
    <w:p w14:paraId="7903CEEF"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Pr="00641CBF">
        <w:rPr>
          <w:sz w:val="18"/>
          <w:lang w:val="sv-SE"/>
        </w:rPr>
        <w:t xml:space="preserve">Utveckling av ett rapportverktyg till Lynx, som är ett styrsystem för packsalar i tidningstryckerier. Applikationen fungerar som en tilläggsmodul till Lynx och skapar rapporter från produktions-data i PDF- och Excelformat. Arbetet innebar att synkronisera data mellan produktionssystemet och en SQL Server 2005 Ex-press databas och att bygga en rapportapplikation. Implementerade även en </w:t>
      </w:r>
      <w:proofErr w:type="spellStart"/>
      <w:r w:rsidRPr="00641CBF">
        <w:rPr>
          <w:sz w:val="18"/>
          <w:lang w:val="sv-SE"/>
        </w:rPr>
        <w:t>Maintenance</w:t>
      </w:r>
      <w:proofErr w:type="spellEnd"/>
      <w:r w:rsidRPr="00641CBF">
        <w:rPr>
          <w:sz w:val="18"/>
          <w:lang w:val="sv-SE"/>
        </w:rPr>
        <w:t>-applikation då ”</w:t>
      </w:r>
      <w:proofErr w:type="spellStart"/>
      <w:r w:rsidRPr="00641CBF">
        <w:rPr>
          <w:sz w:val="18"/>
          <w:lang w:val="sv-SE"/>
        </w:rPr>
        <w:t>maintenance</w:t>
      </w:r>
      <w:proofErr w:type="spellEnd"/>
      <w:r w:rsidRPr="00641CBF">
        <w:rPr>
          <w:sz w:val="18"/>
          <w:lang w:val="sv-SE"/>
        </w:rPr>
        <w:t xml:space="preserve"> plans” saknas i Express-versionen av SQL Server.</w:t>
      </w:r>
    </w:p>
    <w:p w14:paraId="222695CC" w14:textId="77777777" w:rsidR="00641CBF" w:rsidRPr="00872EE0" w:rsidRDefault="00641CBF" w:rsidP="00641CBF">
      <w:pPr>
        <w:pStyle w:val="Uppdragslistning"/>
        <w:ind w:left="3062" w:hanging="3062"/>
        <w:rPr>
          <w:sz w:val="18"/>
          <w:lang w:val="sv-SE"/>
        </w:rPr>
      </w:pPr>
      <w:r w:rsidRPr="00872EE0">
        <w:rPr>
          <w:b/>
          <w:sz w:val="18"/>
          <w:lang w:val="sv-SE"/>
        </w:rPr>
        <w:t>Teknik/Metod</w:t>
      </w:r>
      <w:r w:rsidRPr="00872EE0">
        <w:rPr>
          <w:sz w:val="18"/>
          <w:lang w:val="sv-SE"/>
        </w:rPr>
        <w:tab/>
      </w:r>
      <w:r w:rsidRPr="00641CBF">
        <w:rPr>
          <w:sz w:val="18"/>
          <w:lang w:val="sv-SE"/>
        </w:rPr>
        <w:t>SSRS, C#, SQL Server 2005 Express, T-SQL, TFS 2005</w:t>
      </w:r>
    </w:p>
    <w:p w14:paraId="3D4D6709" w14:textId="77777777" w:rsidR="00641CBF" w:rsidRPr="005F11FB" w:rsidRDefault="00641CBF" w:rsidP="00641CBF">
      <w:pPr>
        <w:pStyle w:val="Heading2"/>
        <w:keepNext/>
        <w:keepLines/>
        <w:spacing w:before="240" w:after="120"/>
        <w:rPr>
          <w:caps/>
        </w:rPr>
      </w:pPr>
      <w:r w:rsidRPr="00641CBF">
        <w:rPr>
          <w:caps/>
        </w:rPr>
        <w:t>LYNX – MOBIL LÖSNING</w:t>
      </w:r>
      <w:r w:rsidRPr="005F11FB">
        <w:rPr>
          <w:caps/>
        </w:rPr>
        <w:tab/>
      </w:r>
      <w:r>
        <w:rPr>
          <w:caps/>
        </w:rPr>
        <w:t>MAJ 2006 – DEC 2006</w:t>
      </w:r>
    </w:p>
    <w:p w14:paraId="5D769963"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r w:rsidRPr="00641CBF">
        <w:rPr>
          <w:sz w:val="18"/>
          <w:lang w:val="sv-SE"/>
        </w:rPr>
        <w:t>Utveckling</w:t>
      </w:r>
    </w:p>
    <w:p w14:paraId="29E751FE"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Pr="00641CBF">
        <w:rPr>
          <w:sz w:val="18"/>
          <w:lang w:val="sv-SE"/>
        </w:rPr>
        <w:t>Arbetet innebar att vidareutveckla Lynx och anpassa det till ny hårdvara, samt att utföra installation på tryckeriet. Det är ett realtidssystem med höga krav på stabilitet. Var ansvarig gentemot kunden och genomförde kravanalys samt utbildning av operatörerna.</w:t>
      </w:r>
    </w:p>
    <w:p w14:paraId="2A414DC0" w14:textId="77777777" w:rsidR="00641CBF" w:rsidRPr="00641CBF" w:rsidRDefault="00641CBF" w:rsidP="00641CBF">
      <w:pPr>
        <w:pStyle w:val="Uppdragslistning"/>
        <w:ind w:left="3062" w:hanging="3062"/>
        <w:rPr>
          <w:sz w:val="18"/>
        </w:rPr>
      </w:pPr>
      <w:r w:rsidRPr="00641CBF">
        <w:rPr>
          <w:b/>
          <w:sz w:val="18"/>
        </w:rPr>
        <w:t>Teknik/</w:t>
      </w:r>
      <w:proofErr w:type="spellStart"/>
      <w:r w:rsidRPr="00641CBF">
        <w:rPr>
          <w:b/>
          <w:sz w:val="18"/>
        </w:rPr>
        <w:t>Metod</w:t>
      </w:r>
      <w:proofErr w:type="spellEnd"/>
      <w:r w:rsidRPr="00641CBF">
        <w:rPr>
          <w:sz w:val="18"/>
        </w:rPr>
        <w:tab/>
        <w:t xml:space="preserve">Microsoft Project, C++, </w:t>
      </w:r>
      <w:proofErr w:type="spellStart"/>
      <w:r w:rsidRPr="00641CBF">
        <w:rPr>
          <w:sz w:val="18"/>
        </w:rPr>
        <w:t>DynC</w:t>
      </w:r>
      <w:proofErr w:type="spellEnd"/>
      <w:r w:rsidRPr="00641CBF">
        <w:rPr>
          <w:sz w:val="18"/>
        </w:rPr>
        <w:t xml:space="preserve">, Visual Source Safe 2005, </w:t>
      </w:r>
      <w:proofErr w:type="spellStart"/>
      <w:r w:rsidRPr="00641CBF">
        <w:rPr>
          <w:sz w:val="18"/>
        </w:rPr>
        <w:t>BTrieve</w:t>
      </w:r>
      <w:proofErr w:type="spellEnd"/>
    </w:p>
    <w:p w14:paraId="26507560" w14:textId="77777777" w:rsidR="00641CBF" w:rsidRPr="008B2975" w:rsidRDefault="008B2975" w:rsidP="00641CBF">
      <w:pPr>
        <w:pStyle w:val="Heading2"/>
        <w:keepNext/>
        <w:keepLines/>
        <w:spacing w:before="240" w:after="120"/>
        <w:rPr>
          <w:caps/>
          <w:lang w:val="en-US"/>
        </w:rPr>
      </w:pPr>
      <w:r w:rsidRPr="008B2975">
        <w:rPr>
          <w:caps/>
          <w:lang w:val="en-US"/>
        </w:rPr>
        <w:t xml:space="preserve">TELE2 – SINGLE </w:t>
      </w:r>
      <w:proofErr w:type="gramStart"/>
      <w:r w:rsidRPr="008B2975">
        <w:rPr>
          <w:caps/>
          <w:lang w:val="en-US"/>
        </w:rPr>
        <w:t>E.VIEW</w:t>
      </w:r>
      <w:proofErr w:type="gramEnd"/>
      <w:r w:rsidR="00641CBF" w:rsidRPr="008B2975">
        <w:rPr>
          <w:caps/>
          <w:lang w:val="en-US"/>
        </w:rPr>
        <w:tab/>
      </w:r>
      <w:r>
        <w:rPr>
          <w:caps/>
          <w:lang w:val="en-US"/>
        </w:rPr>
        <w:t>JAN</w:t>
      </w:r>
      <w:r w:rsidR="00641CBF" w:rsidRPr="008B2975">
        <w:rPr>
          <w:caps/>
          <w:lang w:val="en-US"/>
        </w:rPr>
        <w:t xml:space="preserve"> 200</w:t>
      </w:r>
      <w:r>
        <w:rPr>
          <w:caps/>
          <w:lang w:val="en-US"/>
        </w:rPr>
        <w:t>5</w:t>
      </w:r>
      <w:r w:rsidR="00641CBF" w:rsidRPr="008B2975">
        <w:rPr>
          <w:caps/>
          <w:lang w:val="en-US"/>
        </w:rPr>
        <w:t xml:space="preserve"> – </w:t>
      </w:r>
      <w:r>
        <w:rPr>
          <w:caps/>
          <w:lang w:val="en-US"/>
        </w:rPr>
        <w:t>APR</w:t>
      </w:r>
      <w:r w:rsidR="00641CBF" w:rsidRPr="008B2975">
        <w:rPr>
          <w:caps/>
          <w:lang w:val="en-US"/>
        </w:rPr>
        <w:t xml:space="preserve"> 2006</w:t>
      </w:r>
    </w:p>
    <w:p w14:paraId="77B3A74F" w14:textId="77777777" w:rsidR="00641CBF" w:rsidRPr="00872EE0" w:rsidRDefault="00641CBF" w:rsidP="00641CBF">
      <w:pPr>
        <w:pStyle w:val="Uppdragslistning"/>
        <w:keepNext/>
        <w:keepLines/>
        <w:rPr>
          <w:sz w:val="18"/>
          <w:lang w:val="sv-SE"/>
        </w:rPr>
      </w:pPr>
      <w:r w:rsidRPr="00872EE0">
        <w:rPr>
          <w:b/>
          <w:sz w:val="18"/>
          <w:lang w:val="sv-SE"/>
        </w:rPr>
        <w:t>Roll</w:t>
      </w:r>
      <w:r w:rsidRPr="00872EE0">
        <w:rPr>
          <w:sz w:val="18"/>
          <w:lang w:val="sv-SE"/>
        </w:rPr>
        <w:tab/>
      </w:r>
      <w:r w:rsidR="008B2975" w:rsidRPr="008B2975">
        <w:rPr>
          <w:sz w:val="18"/>
          <w:lang w:val="sv-SE"/>
        </w:rPr>
        <w:t>Design - Utveckling</w:t>
      </w:r>
    </w:p>
    <w:p w14:paraId="42266DD2" w14:textId="77777777" w:rsidR="00641CBF" w:rsidRPr="00872EE0" w:rsidRDefault="00641CBF" w:rsidP="00641CBF">
      <w:pPr>
        <w:pStyle w:val="Uppdragslistning"/>
        <w:keepNext/>
        <w:keepLines/>
        <w:rPr>
          <w:sz w:val="18"/>
          <w:lang w:val="sv-SE"/>
        </w:rPr>
      </w:pPr>
      <w:r w:rsidRPr="00872EE0">
        <w:rPr>
          <w:b/>
          <w:sz w:val="18"/>
          <w:lang w:val="sv-SE"/>
        </w:rPr>
        <w:t>Uppdrag</w:t>
      </w:r>
      <w:r w:rsidRPr="00872EE0">
        <w:rPr>
          <w:sz w:val="18"/>
          <w:lang w:val="sv-SE"/>
        </w:rPr>
        <w:tab/>
      </w:r>
      <w:r w:rsidR="008B2975" w:rsidRPr="008B2975">
        <w:rPr>
          <w:sz w:val="18"/>
          <w:lang w:val="sv-SE"/>
        </w:rPr>
        <w:t>Design och utveckling av ett Billing-system. Arbetet innebar att skapa detaljerade designdokument och implementation av dessa. Hade ansvar för designändringar i systemet. Ledde även framgångsrikt ett internationellt team som hade ansvar för att lösa defekter i systemet upptäckta både under test och produktion. Arbetet innebar både att själv rätta defekterna och även att fördela teamets resurser.</w:t>
      </w:r>
    </w:p>
    <w:p w14:paraId="574FEF53" w14:textId="77777777" w:rsidR="00641CBF" w:rsidRPr="00641CBF" w:rsidRDefault="00641CBF" w:rsidP="00641CBF">
      <w:pPr>
        <w:pStyle w:val="Uppdragslistning"/>
        <w:ind w:left="3062" w:hanging="3062"/>
        <w:rPr>
          <w:sz w:val="18"/>
        </w:rPr>
      </w:pPr>
      <w:r w:rsidRPr="00641CBF">
        <w:rPr>
          <w:b/>
          <w:sz w:val="18"/>
        </w:rPr>
        <w:t>Teknik/</w:t>
      </w:r>
      <w:proofErr w:type="spellStart"/>
      <w:r w:rsidRPr="00641CBF">
        <w:rPr>
          <w:b/>
          <w:sz w:val="18"/>
        </w:rPr>
        <w:t>Metod</w:t>
      </w:r>
      <w:proofErr w:type="spellEnd"/>
      <w:r w:rsidRPr="00641CBF">
        <w:rPr>
          <w:sz w:val="18"/>
        </w:rPr>
        <w:tab/>
      </w:r>
      <w:proofErr w:type="spellStart"/>
      <w:r w:rsidR="008B2975" w:rsidRPr="008B2975">
        <w:rPr>
          <w:sz w:val="18"/>
        </w:rPr>
        <w:t>Singl.eView</w:t>
      </w:r>
      <w:proofErr w:type="spellEnd"/>
      <w:r w:rsidR="008B2975" w:rsidRPr="008B2975">
        <w:rPr>
          <w:sz w:val="18"/>
        </w:rPr>
        <w:t xml:space="preserve"> Convergent Billing, </w:t>
      </w:r>
      <w:proofErr w:type="spellStart"/>
      <w:r w:rsidR="008B2975" w:rsidRPr="008B2975">
        <w:rPr>
          <w:sz w:val="18"/>
        </w:rPr>
        <w:t>Singl.eView</w:t>
      </w:r>
      <w:proofErr w:type="spellEnd"/>
      <w:r w:rsidR="008B2975" w:rsidRPr="008B2975">
        <w:rPr>
          <w:sz w:val="18"/>
        </w:rPr>
        <w:t xml:space="preserve"> </w:t>
      </w:r>
      <w:r w:rsidR="008B2975">
        <w:rPr>
          <w:sz w:val="18"/>
        </w:rPr>
        <w:t>Customer Management, Oracle, PL/</w:t>
      </w:r>
      <w:r w:rsidR="008B2975" w:rsidRPr="008B2975">
        <w:rPr>
          <w:sz w:val="18"/>
        </w:rPr>
        <w:t>SQL, TOAD</w:t>
      </w:r>
    </w:p>
    <w:p w14:paraId="309D1B6B" w14:textId="77777777" w:rsidR="005F306C" w:rsidRPr="00641CBF" w:rsidRDefault="005F306C" w:rsidP="005F11FB">
      <w:pPr>
        <w:pStyle w:val="Uppdragslistning"/>
        <w:ind w:left="3062" w:hanging="3062"/>
        <w:rPr>
          <w:sz w:val="18"/>
        </w:rPr>
      </w:pPr>
    </w:p>
    <w:sectPr w:rsidR="005F306C" w:rsidRPr="00641CBF" w:rsidSect="002A1794">
      <w:type w:val="continuous"/>
      <w:pgSz w:w="11907" w:h="16839" w:code="9"/>
      <w:pgMar w:top="1440" w:right="1440" w:bottom="1440" w:left="1440" w:header="720"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A69FE" w14:textId="77777777" w:rsidR="00E5331B" w:rsidRDefault="00E5331B" w:rsidP="008A1B62">
      <w:pPr>
        <w:spacing w:after="0" w:line="240" w:lineRule="auto"/>
      </w:pPr>
      <w:r>
        <w:separator/>
      </w:r>
    </w:p>
  </w:endnote>
  <w:endnote w:type="continuationSeparator" w:id="0">
    <w:p w14:paraId="14F93DCD" w14:textId="77777777" w:rsidR="00E5331B" w:rsidRDefault="00E5331B" w:rsidP="008A1B62">
      <w:pPr>
        <w:spacing w:after="0" w:line="240" w:lineRule="auto"/>
      </w:pPr>
      <w:r>
        <w:continuationSeparator/>
      </w:r>
    </w:p>
  </w:endnote>
  <w:endnote w:type="continuationNotice" w:id="1">
    <w:p w14:paraId="68E93C11" w14:textId="77777777" w:rsidR="00E5331B" w:rsidRDefault="00E53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2252A" w14:textId="77777777" w:rsidR="00D7247A" w:rsidRPr="00997F2F" w:rsidRDefault="000276ED"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72576" behindDoc="1" locked="0" layoutInCell="1" allowOverlap="1" wp14:anchorId="22B903B6" wp14:editId="2ED02EDE">
          <wp:simplePos x="0" y="0"/>
          <wp:positionH relativeFrom="page">
            <wp:posOffset>648970</wp:posOffset>
          </wp:positionH>
          <wp:positionV relativeFrom="page">
            <wp:posOffset>9738360</wp:posOffset>
          </wp:positionV>
          <wp:extent cx="6263640" cy="667512"/>
          <wp:effectExtent l="0" t="0" r="3810" b="0"/>
          <wp:wrapNone/>
          <wp:docPr id="24" name="Bil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footer_gray.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63640" cy="667512"/>
                  </a:xfrm>
                  <a:prstGeom prst="rect">
                    <a:avLst/>
                  </a:prstGeom>
                </pic:spPr>
              </pic:pic>
            </a:graphicData>
          </a:graphic>
          <wp14:sizeRelH relativeFrom="page">
            <wp14:pctWidth>0</wp14:pctWidth>
          </wp14:sizeRelH>
          <wp14:sizeRelV relativeFrom="page">
            <wp14:pctHeight>0</wp14:pctHeight>
          </wp14:sizeRelV>
        </wp:anchor>
      </w:drawing>
    </w:r>
  </w:p>
  <w:p w14:paraId="62B8889C" w14:textId="77777777" w:rsidR="00D7247A" w:rsidRPr="00997F2F" w:rsidRDefault="00D7247A" w:rsidP="00D7247A">
    <w:pPr>
      <w:pStyle w:val="Footer"/>
      <w:jc w:val="right"/>
      <w:rPr>
        <w:color w:val="FFFFFF" w:themeColor="background1"/>
        <w:sz w:val="14"/>
        <w:szCs w:val="14"/>
        <w:lang w:val="sv-SE"/>
      </w:rPr>
    </w:pPr>
  </w:p>
  <w:p w14:paraId="5C5DA608" w14:textId="77777777" w:rsidR="00D7247A" w:rsidRPr="00997F2F" w:rsidRDefault="00D7247A" w:rsidP="00D7247A">
    <w:pPr>
      <w:pStyle w:val="Footer"/>
      <w:jc w:val="right"/>
      <w:rPr>
        <w:color w:val="FFFFFF" w:themeColor="background1"/>
        <w:sz w:val="14"/>
        <w:szCs w:val="14"/>
        <w:lang w:val="sv-SE"/>
      </w:rPr>
    </w:pPr>
    <w:r w:rsidRPr="00997F2F">
      <w:rPr>
        <w:color w:val="FFFFFF" w:themeColor="background1"/>
        <w:sz w:val="14"/>
        <w:szCs w:val="14"/>
        <w:lang w:val="sv-SE"/>
      </w:rPr>
      <w:t xml:space="preserve">Knowit </w:t>
    </w:r>
    <w:r w:rsidR="00651315">
      <w:rPr>
        <w:color w:val="FFFFFF" w:themeColor="background1"/>
        <w:sz w:val="14"/>
        <w:szCs w:val="14"/>
        <w:lang w:val="sv-SE"/>
      </w:rPr>
      <w:t>Decision Linköping AB</w:t>
    </w:r>
  </w:p>
  <w:p w14:paraId="0FB76730" w14:textId="77777777" w:rsidR="00D7247A" w:rsidRPr="00997F2F" w:rsidRDefault="00D7247A"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68480" behindDoc="0" locked="0" layoutInCell="1" allowOverlap="1" wp14:anchorId="03A2B4A6" wp14:editId="13F8E80C">
          <wp:simplePos x="0" y="0"/>
          <wp:positionH relativeFrom="page">
            <wp:posOffset>887095</wp:posOffset>
          </wp:positionH>
          <wp:positionV relativeFrom="page">
            <wp:posOffset>9954260</wp:posOffset>
          </wp:positionV>
          <wp:extent cx="969264" cy="219456"/>
          <wp:effectExtent l="0" t="0" r="2540" b="9525"/>
          <wp:wrapNone/>
          <wp:docPr id="25"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9264" cy="219456"/>
                  </a:xfrm>
                  <a:prstGeom prst="rect">
                    <a:avLst/>
                  </a:prstGeom>
                </pic:spPr>
              </pic:pic>
            </a:graphicData>
          </a:graphic>
          <wp14:sizeRelH relativeFrom="page">
            <wp14:pctWidth>0</wp14:pctWidth>
          </wp14:sizeRelH>
          <wp14:sizeRelV relativeFrom="page">
            <wp14:pctHeight>0</wp14:pctHeight>
          </wp14:sizeRelV>
        </wp:anchor>
      </w:drawing>
    </w:r>
    <w:r w:rsidR="00651315">
      <w:rPr>
        <w:noProof/>
        <w:color w:val="FFFFFF" w:themeColor="background1"/>
        <w:sz w:val="14"/>
        <w:szCs w:val="14"/>
        <w:lang w:val="nb-NO" w:eastAsia="nb-NO"/>
      </w:rPr>
      <w:t>Klostergatan 13</w:t>
    </w:r>
  </w:p>
  <w:p w14:paraId="09FE4D98" w14:textId="77777777" w:rsidR="00D7247A" w:rsidRPr="00997F2F" w:rsidRDefault="00651315" w:rsidP="00D7247A">
    <w:pPr>
      <w:pStyle w:val="Footer"/>
      <w:jc w:val="right"/>
      <w:rPr>
        <w:color w:val="FFFFFF" w:themeColor="background1"/>
        <w:sz w:val="14"/>
        <w:szCs w:val="14"/>
        <w:lang w:val="sv-SE"/>
      </w:rPr>
    </w:pPr>
    <w:r>
      <w:rPr>
        <w:color w:val="FFFFFF" w:themeColor="background1"/>
        <w:sz w:val="14"/>
        <w:szCs w:val="14"/>
        <w:lang w:val="sv-SE"/>
      </w:rPr>
      <w:t>582 23 Linköping</w:t>
    </w:r>
  </w:p>
  <w:p w14:paraId="7BF379AF" w14:textId="77777777" w:rsidR="000652C1" w:rsidRPr="00997F2F" w:rsidRDefault="00D7247A" w:rsidP="00D7247A">
    <w:pPr>
      <w:pStyle w:val="Footer"/>
      <w:tabs>
        <w:tab w:val="clear" w:pos="4680"/>
        <w:tab w:val="clear" w:pos="9360"/>
      </w:tabs>
      <w:jc w:val="right"/>
      <w:rPr>
        <w:color w:val="FFFFFF" w:themeColor="background1"/>
        <w:sz w:val="14"/>
        <w:szCs w:val="14"/>
        <w:lang w:val="sv-SE"/>
      </w:rPr>
    </w:pPr>
    <w:r w:rsidRPr="00997F2F">
      <w:rPr>
        <w:color w:val="FFFFFF" w:themeColor="background1"/>
        <w:sz w:val="14"/>
        <w:szCs w:val="14"/>
        <w:lang w:val="sv-SE"/>
      </w:rPr>
      <w:t>knowit.</w:t>
    </w:r>
    <w:r w:rsidR="00BB63BC" w:rsidRPr="00997F2F">
      <w:rPr>
        <w:color w:val="FFFFFF" w:themeColor="background1"/>
        <w:sz w:val="14"/>
        <w:szCs w:val="14"/>
        <w:lang w:val="sv-SE"/>
      </w:rPr>
      <w:t>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8252" w14:textId="77777777" w:rsidR="004F52AF" w:rsidRPr="007E1B39" w:rsidRDefault="007E1B39" w:rsidP="006A19B1">
    <w:pPr>
      <w:pStyle w:val="Footer"/>
      <w:jc w:val="right"/>
      <w:rPr>
        <w:color w:val="FFFFFF" w:themeColor="background1"/>
        <w:szCs w:val="18"/>
      </w:rPr>
    </w:pPr>
    <w:r w:rsidRPr="007E1B39">
      <w:rPr>
        <w:noProof/>
        <w:color w:val="FFFFFF" w:themeColor="background1"/>
        <w:szCs w:val="18"/>
        <w:lang w:val="nb-NO" w:eastAsia="nb-NO"/>
      </w:rPr>
      <mc:AlternateContent>
        <mc:Choice Requires="wps">
          <w:drawing>
            <wp:anchor distT="0" distB="0" distL="114300" distR="114300" simplePos="0" relativeHeight="251670528" behindDoc="1" locked="0" layoutInCell="1" allowOverlap="1" wp14:anchorId="4EEAE07C" wp14:editId="23B2E3DE">
              <wp:simplePos x="0" y="0"/>
              <wp:positionH relativeFrom="page">
                <wp:posOffset>0</wp:posOffset>
              </wp:positionH>
              <wp:positionV relativeFrom="page">
                <wp:posOffset>9447530</wp:posOffset>
              </wp:positionV>
              <wp:extent cx="7534800" cy="1227600"/>
              <wp:effectExtent l="0" t="0" r="9525" b="0"/>
              <wp:wrapNone/>
              <wp:docPr id="1" name="Rektangel 1"/>
              <wp:cNvGraphicFramePr/>
              <a:graphic xmlns:a="http://schemas.openxmlformats.org/drawingml/2006/main">
                <a:graphicData uri="http://schemas.microsoft.com/office/word/2010/wordprocessingShape">
                  <wps:wsp>
                    <wps:cNvSpPr/>
                    <wps:spPr>
                      <a:xfrm>
                        <a:off x="0" y="0"/>
                        <a:ext cx="7534800" cy="12276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CF12B" id="Rektangel 1" o:spid="_x0000_s1026" style="position:absolute;margin-left:0;margin-top:743.9pt;width:593.3pt;height:9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" fillcolor="#404040 [2429]" stroked="f" strokeweight="1pt">
              <w10:wrap anchorx="page" anchory="page"/>
            </v:rect>
          </w:pict>
        </mc:Fallback>
      </mc:AlternateContent>
    </w:r>
  </w:p>
  <w:p w14:paraId="623E51B6" w14:textId="77777777" w:rsidR="006A19B1" w:rsidRPr="007E1B39" w:rsidRDefault="006A19B1" w:rsidP="006A19B1">
    <w:pPr>
      <w:pStyle w:val="Footer"/>
      <w:jc w:val="right"/>
      <w:rPr>
        <w:color w:val="FFFFFF" w:themeColor="background1"/>
        <w:szCs w:val="18"/>
      </w:rPr>
    </w:pPr>
  </w:p>
  <w:p w14:paraId="0BD1AFBA"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 xml:space="preserve">Knowit </w:t>
    </w:r>
    <w:proofErr w:type="spellStart"/>
    <w:r w:rsidRPr="00192530">
      <w:rPr>
        <w:color w:val="FFFFFF" w:themeColor="background1"/>
        <w:szCs w:val="18"/>
      </w:rPr>
      <w:t>Selskap</w:t>
    </w:r>
    <w:proofErr w:type="spellEnd"/>
    <w:r w:rsidRPr="00192530">
      <w:rPr>
        <w:color w:val="FFFFFF" w:themeColor="background1"/>
        <w:szCs w:val="18"/>
      </w:rPr>
      <w:t xml:space="preserve"> AS</w:t>
    </w:r>
  </w:p>
  <w:p w14:paraId="064F28AC" w14:textId="77777777" w:rsidR="006A19B1" w:rsidRPr="00192530" w:rsidRDefault="00715E01" w:rsidP="006A19B1">
    <w:pPr>
      <w:pStyle w:val="Footer"/>
      <w:jc w:val="right"/>
      <w:rPr>
        <w:color w:val="FFFFFF" w:themeColor="background1"/>
        <w:szCs w:val="18"/>
      </w:rPr>
    </w:pPr>
    <w:r w:rsidRPr="007E1B39">
      <w:rPr>
        <w:noProof/>
        <w:color w:val="FFFFFF" w:themeColor="background1"/>
        <w:szCs w:val="18"/>
        <w:lang w:val="nb-NO" w:eastAsia="nb-NO"/>
      </w:rPr>
      <w:drawing>
        <wp:anchor distT="0" distB="0" distL="114300" distR="114300" simplePos="0" relativeHeight="251666432" behindDoc="0" locked="0" layoutInCell="1" allowOverlap="1" wp14:anchorId="20DC87ED" wp14:editId="4757657D">
          <wp:simplePos x="0" y="0"/>
          <wp:positionH relativeFrom="page">
            <wp:posOffset>591635</wp:posOffset>
          </wp:positionH>
          <wp:positionV relativeFrom="page">
            <wp:posOffset>9867331</wp:posOffset>
          </wp:positionV>
          <wp:extent cx="966038" cy="219600"/>
          <wp:effectExtent l="0" t="0" r="5715" b="9525"/>
          <wp:wrapNone/>
          <wp:docPr id="2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038" cy="2196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A19B1" w:rsidRPr="00192530">
      <w:rPr>
        <w:color w:val="FFFFFF" w:themeColor="background1"/>
        <w:szCs w:val="18"/>
      </w:rPr>
      <w:t>Gateadresse</w:t>
    </w:r>
    <w:proofErr w:type="spellEnd"/>
    <w:r w:rsidR="006A19B1" w:rsidRPr="00192530">
      <w:rPr>
        <w:color w:val="FFFFFF" w:themeColor="background1"/>
        <w:szCs w:val="18"/>
      </w:rPr>
      <w:t xml:space="preserve"> 99</w:t>
    </w:r>
  </w:p>
  <w:p w14:paraId="25D80782" w14:textId="77777777" w:rsidR="006A19B1" w:rsidRPr="00192530" w:rsidRDefault="006A19B1" w:rsidP="006A19B1">
    <w:pPr>
      <w:pStyle w:val="Footer"/>
      <w:jc w:val="right"/>
      <w:rPr>
        <w:color w:val="FFFFFF" w:themeColor="background1"/>
        <w:szCs w:val="18"/>
      </w:rPr>
    </w:pPr>
    <w:r w:rsidRPr="00192530">
      <w:rPr>
        <w:color w:val="FFFFFF" w:themeColor="background1"/>
        <w:szCs w:val="18"/>
      </w:rPr>
      <w:t xml:space="preserve">9999 </w:t>
    </w:r>
    <w:proofErr w:type="spellStart"/>
    <w:r w:rsidRPr="00192530">
      <w:rPr>
        <w:color w:val="FFFFFF" w:themeColor="background1"/>
        <w:szCs w:val="18"/>
      </w:rPr>
      <w:t>Postadresse</w:t>
    </w:r>
    <w:proofErr w:type="spellEnd"/>
  </w:p>
  <w:p w14:paraId="6BA4C277"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www.</w:t>
    </w:r>
    <w:r w:rsidR="004F52AF" w:rsidRPr="00192530">
      <w:rPr>
        <w:color w:val="FFFFFF" w:themeColor="background1"/>
        <w:szCs w:val="18"/>
      </w:rPr>
      <w:t>knowit.no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6100A" w14:textId="77777777" w:rsidR="00E5331B" w:rsidRDefault="00E5331B" w:rsidP="008A1B62">
      <w:pPr>
        <w:spacing w:after="0" w:line="240" w:lineRule="auto"/>
      </w:pPr>
      <w:r>
        <w:separator/>
      </w:r>
    </w:p>
  </w:footnote>
  <w:footnote w:type="continuationSeparator" w:id="0">
    <w:p w14:paraId="0E0D053C" w14:textId="77777777" w:rsidR="00E5331B" w:rsidRDefault="00E5331B" w:rsidP="008A1B62">
      <w:pPr>
        <w:spacing w:after="0" w:line="240" w:lineRule="auto"/>
      </w:pPr>
      <w:r>
        <w:continuationSeparator/>
      </w:r>
    </w:p>
  </w:footnote>
  <w:footnote w:type="continuationNotice" w:id="1">
    <w:p w14:paraId="09709162" w14:textId="77777777" w:rsidR="00E5331B" w:rsidRDefault="00E533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C626F" w14:textId="58AB386F" w:rsidR="008A1B62" w:rsidRPr="00997F2F" w:rsidRDefault="00450D98" w:rsidP="00450D98">
    <w:pPr>
      <w:pStyle w:val="Header"/>
      <w:rPr>
        <w:sz w:val="14"/>
        <w:szCs w:val="14"/>
        <w:lang w:val="sv-SE"/>
      </w:rPr>
    </w:pPr>
    <w:r w:rsidRPr="00997F2F">
      <w:rPr>
        <w:sz w:val="14"/>
        <w:szCs w:val="14"/>
        <w:lang w:val="sv-SE"/>
      </w:rPr>
      <w:tab/>
    </w:r>
    <w:r w:rsidRPr="00997F2F">
      <w:rPr>
        <w:sz w:val="14"/>
        <w:szCs w:val="14"/>
        <w:lang w:val="sv-SE"/>
      </w:rPr>
      <w:tab/>
    </w:r>
    <w:r w:rsidR="00BB63BC" w:rsidRPr="00997F2F">
      <w:rPr>
        <w:sz w:val="14"/>
        <w:szCs w:val="14"/>
        <w:lang w:val="sv-SE"/>
      </w:rPr>
      <w:t>Sida</w:t>
    </w:r>
    <w:r w:rsidR="00846294" w:rsidRPr="00997F2F">
      <w:rPr>
        <w:sz w:val="14"/>
        <w:szCs w:val="14"/>
        <w:lang w:val="sv-SE"/>
      </w:rPr>
      <w:t xml:space="preserve"> </w:t>
    </w:r>
    <w:r w:rsidR="00846294" w:rsidRPr="00997F2F">
      <w:rPr>
        <w:sz w:val="14"/>
        <w:szCs w:val="14"/>
        <w:lang w:val="sv-SE"/>
      </w:rPr>
      <w:fldChar w:fldCharType="begin"/>
    </w:r>
    <w:r w:rsidR="00846294" w:rsidRPr="00997F2F">
      <w:rPr>
        <w:sz w:val="14"/>
        <w:szCs w:val="14"/>
        <w:lang w:val="sv-SE"/>
      </w:rPr>
      <w:instrText xml:space="preserve"> PAGE   \* MERGEFORMAT </w:instrText>
    </w:r>
    <w:r w:rsidR="00846294" w:rsidRPr="00997F2F">
      <w:rPr>
        <w:sz w:val="14"/>
        <w:szCs w:val="14"/>
        <w:lang w:val="sv-SE"/>
      </w:rPr>
      <w:fldChar w:fldCharType="separate"/>
    </w:r>
    <w:r w:rsidR="004A284D">
      <w:rPr>
        <w:noProof/>
        <w:sz w:val="14"/>
        <w:szCs w:val="14"/>
        <w:lang w:val="sv-SE"/>
      </w:rPr>
      <w:t>6</w:t>
    </w:r>
    <w:r w:rsidR="00846294" w:rsidRPr="00997F2F">
      <w:rPr>
        <w:sz w:val="14"/>
        <w:szCs w:val="14"/>
        <w:lang w:val="sv-SE"/>
      </w:rPr>
      <w:fldChar w:fldCharType="end"/>
    </w:r>
    <w:r w:rsidR="00F277A9">
      <w:rPr>
        <w:sz w:val="14"/>
        <w:szCs w:val="14"/>
        <w:lang w:val="sv-SE"/>
      </w:rPr>
      <w:t xml:space="preserve"> (</w:t>
    </w:r>
    <w:r w:rsidR="00F277A9">
      <w:rPr>
        <w:sz w:val="14"/>
        <w:szCs w:val="14"/>
        <w:lang w:val="sv-SE"/>
      </w:rPr>
      <w:fldChar w:fldCharType="begin"/>
    </w:r>
    <w:r w:rsidR="00F277A9">
      <w:rPr>
        <w:sz w:val="14"/>
        <w:szCs w:val="14"/>
        <w:lang w:val="sv-SE"/>
      </w:rPr>
      <w:instrText xml:space="preserve"> NUMPAGES   \* MERGEFORMAT </w:instrText>
    </w:r>
    <w:r w:rsidR="00F277A9">
      <w:rPr>
        <w:sz w:val="14"/>
        <w:szCs w:val="14"/>
        <w:lang w:val="sv-SE"/>
      </w:rPr>
      <w:fldChar w:fldCharType="separate"/>
    </w:r>
    <w:r w:rsidR="004A284D">
      <w:rPr>
        <w:noProof/>
        <w:sz w:val="14"/>
        <w:szCs w:val="14"/>
        <w:lang w:val="sv-SE"/>
      </w:rPr>
      <w:t>6</w:t>
    </w:r>
    <w:r w:rsidR="00F277A9">
      <w:rPr>
        <w:sz w:val="14"/>
        <w:szCs w:val="14"/>
        <w:lang w:val="sv-SE"/>
      </w:rPr>
      <w:fldChar w:fldCharType="end"/>
    </w:r>
    <w:r w:rsidR="00F277A9">
      <w:rPr>
        <w:sz w:val="14"/>
        <w:szCs w:val="14"/>
        <w:lang w:val="sv-SE"/>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3E509" w14:textId="50FB2883" w:rsidR="004F52AF" w:rsidRDefault="00976BE4" w:rsidP="00976BE4">
    <w:pPr>
      <w:pStyle w:val="Header"/>
      <w:tabs>
        <w:tab w:val="clear" w:pos="9360"/>
        <w:tab w:val="right" w:pos="9995"/>
      </w:tabs>
    </w:pPr>
    <w:r>
      <w:rPr>
        <w:noProof/>
      </w:rPr>
      <w:fldChar w:fldCharType="begin"/>
    </w:r>
    <w:r>
      <w:rPr>
        <w:noProof/>
      </w:rPr>
      <w:instrText xml:space="preserve"> FILENAME  \* FirstCap  \* MERGEFORMAT </w:instrText>
    </w:r>
    <w:r>
      <w:rPr>
        <w:noProof/>
      </w:rPr>
      <w:fldChar w:fldCharType="separate"/>
    </w:r>
    <w:r w:rsidR="004A284D">
      <w:rPr>
        <w:noProof/>
      </w:rPr>
      <w:t>Knowit Per Hederos (2017-10-17).docx</w:t>
    </w:r>
    <w:r>
      <w:rPr>
        <w:noProof/>
      </w:rPr>
      <w:fldChar w:fldCharType="end"/>
    </w:r>
    <w:r>
      <w:rPr>
        <w:noProof/>
      </w:rPr>
      <w:tab/>
    </w:r>
    <w:r>
      <w:rPr>
        <w:noProof/>
      </w:rPr>
      <w:tab/>
    </w:r>
    <w:r w:rsidR="00F66796">
      <w:rPr>
        <w:noProof/>
      </w:rPr>
      <w:t xml:space="preserve">Side </w:t>
    </w:r>
    <w:r w:rsidR="00F66796">
      <w:rPr>
        <w:noProof/>
      </w:rPr>
      <w:fldChar w:fldCharType="begin"/>
    </w:r>
    <w:r w:rsidR="00F66796">
      <w:rPr>
        <w:noProof/>
      </w:rPr>
      <w:instrText>PAGE   \* MERGEFORMAT</w:instrText>
    </w:r>
    <w:r w:rsidR="00F66796">
      <w:rPr>
        <w:noProof/>
      </w:rPr>
      <w:fldChar w:fldCharType="separate"/>
    </w:r>
    <w:r w:rsidR="00450D98" w:rsidRPr="00450D98">
      <w:rPr>
        <w:noProof/>
      </w:rPr>
      <w:t>1</w:t>
    </w:r>
    <w:r w:rsidR="00F6679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D1D"/>
    <w:multiLevelType w:val="hybridMultilevel"/>
    <w:tmpl w:val="033C597C"/>
    <w:lvl w:ilvl="0" w:tplc="3CEED560">
      <w:start w:val="1"/>
      <w:numFmt w:val="bullet"/>
      <w:pStyle w:val="ListBullet"/>
      <w:lvlText w:val="•"/>
      <w:lvlJc w:val="left"/>
      <w:pPr>
        <w:ind w:left="720" w:hanging="360"/>
      </w:pPr>
      <w:rPr>
        <w:rFonts w:ascii="Arial" w:hAnsi="Aria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1632404E"/>
    <w:multiLevelType w:val="hybridMultilevel"/>
    <w:tmpl w:val="974E28AE"/>
    <w:lvl w:ilvl="0" w:tplc="2416A4EA">
      <w:start w:val="1"/>
      <w:numFmt w:val="bullet"/>
      <w:lvlText w:val=""/>
      <w:lvlJc w:val="left"/>
      <w:pPr>
        <w:ind w:left="1440" w:hanging="144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 w15:restartNumberingAfterBreak="0">
    <w:nsid w:val="34CE0DFE"/>
    <w:multiLevelType w:val="hybridMultilevel"/>
    <w:tmpl w:val="E6E0AF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CC04771"/>
    <w:multiLevelType w:val="hybridMultilevel"/>
    <w:tmpl w:val="A4027D4C"/>
    <w:lvl w:ilvl="0" w:tplc="AD82DD2C">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 w15:restartNumberingAfterBreak="0">
    <w:nsid w:val="507C70E1"/>
    <w:multiLevelType w:val="hybridMultilevel"/>
    <w:tmpl w:val="894CB526"/>
    <w:lvl w:ilvl="0" w:tplc="899244AA">
      <w:start w:val="1"/>
      <w:numFmt w:val="bullet"/>
      <w:lvlText w:val=""/>
      <w:lvlJc w:val="left"/>
      <w:pPr>
        <w:ind w:left="36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56A77F24"/>
    <w:multiLevelType w:val="hybridMultilevel"/>
    <w:tmpl w:val="5564605E"/>
    <w:lvl w:ilvl="0" w:tplc="8E6AE298">
      <w:start w:val="1"/>
      <w:numFmt w:val="bullet"/>
      <w:pStyle w:val="ListParagraph"/>
      <w:lvlText w:val=""/>
      <w:lvlJc w:val="left"/>
      <w:pPr>
        <w:ind w:left="216" w:hanging="216"/>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1B"/>
    <w:rsid w:val="000068DA"/>
    <w:rsid w:val="000276ED"/>
    <w:rsid w:val="000652C1"/>
    <w:rsid w:val="00067360"/>
    <w:rsid w:val="00071B28"/>
    <w:rsid w:val="00073E99"/>
    <w:rsid w:val="000924BD"/>
    <w:rsid w:val="000A5D15"/>
    <w:rsid w:val="000B6556"/>
    <w:rsid w:val="000D36F5"/>
    <w:rsid w:val="000D3722"/>
    <w:rsid w:val="000D4692"/>
    <w:rsid w:val="000D79C7"/>
    <w:rsid w:val="000F62BC"/>
    <w:rsid w:val="00107239"/>
    <w:rsid w:val="00192530"/>
    <w:rsid w:val="001A0F2D"/>
    <w:rsid w:val="001F5E35"/>
    <w:rsid w:val="00222719"/>
    <w:rsid w:val="00231179"/>
    <w:rsid w:val="0024589E"/>
    <w:rsid w:val="002464E9"/>
    <w:rsid w:val="00247BDF"/>
    <w:rsid w:val="00263B0B"/>
    <w:rsid w:val="002660F4"/>
    <w:rsid w:val="002738B7"/>
    <w:rsid w:val="00296043"/>
    <w:rsid w:val="002A1794"/>
    <w:rsid w:val="002A6570"/>
    <w:rsid w:val="002D4A69"/>
    <w:rsid w:val="002E3EAF"/>
    <w:rsid w:val="002F43DC"/>
    <w:rsid w:val="002F603B"/>
    <w:rsid w:val="002F6C7E"/>
    <w:rsid w:val="00304AD8"/>
    <w:rsid w:val="00306D1C"/>
    <w:rsid w:val="00324B74"/>
    <w:rsid w:val="00327C89"/>
    <w:rsid w:val="00335678"/>
    <w:rsid w:val="00337BB5"/>
    <w:rsid w:val="003421D4"/>
    <w:rsid w:val="00361DE2"/>
    <w:rsid w:val="003635E6"/>
    <w:rsid w:val="0036469A"/>
    <w:rsid w:val="00370E9F"/>
    <w:rsid w:val="003745C4"/>
    <w:rsid w:val="003860D7"/>
    <w:rsid w:val="00393024"/>
    <w:rsid w:val="00395B7A"/>
    <w:rsid w:val="003A10A0"/>
    <w:rsid w:val="003A191E"/>
    <w:rsid w:val="003B7773"/>
    <w:rsid w:val="003C2AA0"/>
    <w:rsid w:val="003D2A08"/>
    <w:rsid w:val="003E5397"/>
    <w:rsid w:val="00401F01"/>
    <w:rsid w:val="004074F3"/>
    <w:rsid w:val="00431A8B"/>
    <w:rsid w:val="004370E8"/>
    <w:rsid w:val="00437FCB"/>
    <w:rsid w:val="0044151D"/>
    <w:rsid w:val="00450D98"/>
    <w:rsid w:val="00452DF8"/>
    <w:rsid w:val="0046682F"/>
    <w:rsid w:val="00470C46"/>
    <w:rsid w:val="0047183B"/>
    <w:rsid w:val="0047187B"/>
    <w:rsid w:val="00474AD1"/>
    <w:rsid w:val="004772C0"/>
    <w:rsid w:val="00482C37"/>
    <w:rsid w:val="004A284D"/>
    <w:rsid w:val="004A3CC1"/>
    <w:rsid w:val="004B0C7A"/>
    <w:rsid w:val="004B2C2B"/>
    <w:rsid w:val="004B6D0C"/>
    <w:rsid w:val="004C0DE9"/>
    <w:rsid w:val="004D6531"/>
    <w:rsid w:val="004E073A"/>
    <w:rsid w:val="004F52AF"/>
    <w:rsid w:val="00501210"/>
    <w:rsid w:val="0051481D"/>
    <w:rsid w:val="00524088"/>
    <w:rsid w:val="00564C9C"/>
    <w:rsid w:val="005723D3"/>
    <w:rsid w:val="00573ADF"/>
    <w:rsid w:val="00580A3A"/>
    <w:rsid w:val="00580AD9"/>
    <w:rsid w:val="00582F60"/>
    <w:rsid w:val="00593238"/>
    <w:rsid w:val="0059799F"/>
    <w:rsid w:val="005C01AF"/>
    <w:rsid w:val="005D05F8"/>
    <w:rsid w:val="005D10EC"/>
    <w:rsid w:val="005F11FB"/>
    <w:rsid w:val="005F306C"/>
    <w:rsid w:val="00610482"/>
    <w:rsid w:val="006118D6"/>
    <w:rsid w:val="006205CF"/>
    <w:rsid w:val="00633922"/>
    <w:rsid w:val="00641CBF"/>
    <w:rsid w:val="006468A9"/>
    <w:rsid w:val="00651315"/>
    <w:rsid w:val="006604D8"/>
    <w:rsid w:val="006632AE"/>
    <w:rsid w:val="00663690"/>
    <w:rsid w:val="00676B95"/>
    <w:rsid w:val="00676E1C"/>
    <w:rsid w:val="006828AF"/>
    <w:rsid w:val="006A19B1"/>
    <w:rsid w:val="006A5C53"/>
    <w:rsid w:val="006B0406"/>
    <w:rsid w:val="006D7992"/>
    <w:rsid w:val="00705E9C"/>
    <w:rsid w:val="00710804"/>
    <w:rsid w:val="00715E01"/>
    <w:rsid w:val="007226C5"/>
    <w:rsid w:val="00723508"/>
    <w:rsid w:val="0074024D"/>
    <w:rsid w:val="00754F2D"/>
    <w:rsid w:val="00776CBB"/>
    <w:rsid w:val="00781860"/>
    <w:rsid w:val="00795830"/>
    <w:rsid w:val="007A366A"/>
    <w:rsid w:val="007A4DF1"/>
    <w:rsid w:val="007D0ECF"/>
    <w:rsid w:val="007E1B39"/>
    <w:rsid w:val="007F707D"/>
    <w:rsid w:val="00800DDB"/>
    <w:rsid w:val="00830496"/>
    <w:rsid w:val="008321C8"/>
    <w:rsid w:val="00846294"/>
    <w:rsid w:val="008569A6"/>
    <w:rsid w:val="00872EE0"/>
    <w:rsid w:val="008841B6"/>
    <w:rsid w:val="0089563A"/>
    <w:rsid w:val="008A1661"/>
    <w:rsid w:val="008A1AD1"/>
    <w:rsid w:val="008A1B62"/>
    <w:rsid w:val="008B02BF"/>
    <w:rsid w:val="008B2975"/>
    <w:rsid w:val="008B5011"/>
    <w:rsid w:val="008B77BE"/>
    <w:rsid w:val="008B7CAD"/>
    <w:rsid w:val="008E3817"/>
    <w:rsid w:val="008F0E68"/>
    <w:rsid w:val="0090586E"/>
    <w:rsid w:val="009077D7"/>
    <w:rsid w:val="00976BE4"/>
    <w:rsid w:val="0099390E"/>
    <w:rsid w:val="00997F2F"/>
    <w:rsid w:val="009C0B32"/>
    <w:rsid w:val="009D7A52"/>
    <w:rsid w:val="009E07B9"/>
    <w:rsid w:val="00A12B8B"/>
    <w:rsid w:val="00A41075"/>
    <w:rsid w:val="00A57F24"/>
    <w:rsid w:val="00A6413A"/>
    <w:rsid w:val="00A66557"/>
    <w:rsid w:val="00A760D3"/>
    <w:rsid w:val="00A8346B"/>
    <w:rsid w:val="00A90C86"/>
    <w:rsid w:val="00AB5E4F"/>
    <w:rsid w:val="00AD5CC2"/>
    <w:rsid w:val="00AD6E8F"/>
    <w:rsid w:val="00AE159D"/>
    <w:rsid w:val="00AE6DB5"/>
    <w:rsid w:val="00AF41C3"/>
    <w:rsid w:val="00AF572E"/>
    <w:rsid w:val="00B022C3"/>
    <w:rsid w:val="00B06CF5"/>
    <w:rsid w:val="00B54335"/>
    <w:rsid w:val="00B90EF9"/>
    <w:rsid w:val="00B96DB9"/>
    <w:rsid w:val="00BA705C"/>
    <w:rsid w:val="00BB63BC"/>
    <w:rsid w:val="00BE0D83"/>
    <w:rsid w:val="00BF5894"/>
    <w:rsid w:val="00C01B9F"/>
    <w:rsid w:val="00C166B7"/>
    <w:rsid w:val="00C238AF"/>
    <w:rsid w:val="00C5585E"/>
    <w:rsid w:val="00C651AF"/>
    <w:rsid w:val="00C868BB"/>
    <w:rsid w:val="00CA36F6"/>
    <w:rsid w:val="00CB72D7"/>
    <w:rsid w:val="00CD63C9"/>
    <w:rsid w:val="00CE6121"/>
    <w:rsid w:val="00CE6D6C"/>
    <w:rsid w:val="00CF6958"/>
    <w:rsid w:val="00D02A04"/>
    <w:rsid w:val="00D042DA"/>
    <w:rsid w:val="00D11C05"/>
    <w:rsid w:val="00D619C9"/>
    <w:rsid w:val="00D64394"/>
    <w:rsid w:val="00D70EFB"/>
    <w:rsid w:val="00D7247A"/>
    <w:rsid w:val="00D77AC6"/>
    <w:rsid w:val="00D86007"/>
    <w:rsid w:val="00DE6BCD"/>
    <w:rsid w:val="00DF451B"/>
    <w:rsid w:val="00DF622F"/>
    <w:rsid w:val="00E03AC9"/>
    <w:rsid w:val="00E0453F"/>
    <w:rsid w:val="00E04BB5"/>
    <w:rsid w:val="00E15274"/>
    <w:rsid w:val="00E249AC"/>
    <w:rsid w:val="00E35333"/>
    <w:rsid w:val="00E47140"/>
    <w:rsid w:val="00E5331B"/>
    <w:rsid w:val="00E55EC0"/>
    <w:rsid w:val="00E725F0"/>
    <w:rsid w:val="00E84398"/>
    <w:rsid w:val="00EA1265"/>
    <w:rsid w:val="00EF3C19"/>
    <w:rsid w:val="00F01702"/>
    <w:rsid w:val="00F277A9"/>
    <w:rsid w:val="00F40707"/>
    <w:rsid w:val="00F474AB"/>
    <w:rsid w:val="00F56BE3"/>
    <w:rsid w:val="00F66796"/>
    <w:rsid w:val="00F82792"/>
    <w:rsid w:val="00F87A52"/>
    <w:rsid w:val="00F95842"/>
    <w:rsid w:val="00F964D9"/>
    <w:rsid w:val="00FC093A"/>
    <w:rsid w:val="00FE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581A58"/>
  <w15:chartTrackingRefBased/>
  <w15:docId w15:val="{79D443AD-B7AF-4CD5-8D86-BE2DDFCB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6C5"/>
  </w:style>
  <w:style w:type="paragraph" w:styleId="Heading1">
    <w:name w:val="heading 1"/>
    <w:basedOn w:val="Normal"/>
    <w:next w:val="Normal"/>
    <w:link w:val="Heading1Char"/>
    <w:uiPriority w:val="9"/>
    <w:qFormat/>
    <w:rsid w:val="002E3EAF"/>
    <w:pPr>
      <w:keepNext/>
      <w:keepLines/>
      <w:spacing w:before="480" w:after="360" w:line="247" w:lineRule="auto"/>
      <w:outlineLvl w:val="0"/>
    </w:pPr>
    <w:rPr>
      <w:rFonts w:asciiTheme="majorHAnsi" w:eastAsiaTheme="majorEastAsia" w:hAnsiTheme="majorHAnsi" w:cstheme="majorBidi"/>
      <w:sz w:val="64"/>
      <w:szCs w:val="64"/>
      <w:lang w:val="sv-SE"/>
    </w:rPr>
  </w:style>
  <w:style w:type="paragraph" w:styleId="Heading2">
    <w:name w:val="heading 2"/>
    <w:basedOn w:val="Normal"/>
    <w:next w:val="Normal"/>
    <w:link w:val="Heading2Char"/>
    <w:uiPriority w:val="9"/>
    <w:unhideWhenUsed/>
    <w:qFormat/>
    <w:rsid w:val="00F87A52"/>
    <w:pPr>
      <w:tabs>
        <w:tab w:val="right" w:pos="9000"/>
      </w:tabs>
      <w:spacing w:before="160" w:after="40"/>
      <w:outlineLvl w:val="1"/>
    </w:pPr>
    <w:rPr>
      <w:rFonts w:asciiTheme="majorHAnsi" w:eastAsiaTheme="majorEastAsia" w:hAnsiTheme="majorHAnsi" w:cstheme="majorBidi"/>
      <w:sz w:val="30"/>
      <w:szCs w:val="26"/>
      <w:lang w:val="sv-SE"/>
    </w:rPr>
  </w:style>
  <w:style w:type="paragraph" w:styleId="Heading3">
    <w:name w:val="heading 3"/>
    <w:basedOn w:val="Normal"/>
    <w:next w:val="Normal"/>
    <w:link w:val="Heading3Char"/>
    <w:uiPriority w:val="9"/>
    <w:unhideWhenUsed/>
    <w:qFormat/>
    <w:rsid w:val="007226C5"/>
    <w:pPr>
      <w:keepNext/>
      <w:keepLines/>
      <w:spacing w:before="160" w:after="80"/>
      <w:outlineLvl w:val="2"/>
    </w:pPr>
    <w:rPr>
      <w:rFonts w:asciiTheme="majorHAnsi" w:eastAsiaTheme="majorEastAsia" w:hAnsiTheme="majorHAnsi" w:cstheme="majorBidi"/>
      <w:caps/>
      <w:sz w:val="26"/>
      <w:szCs w:val="24"/>
      <w:lang w:val="sv-SE"/>
    </w:rPr>
  </w:style>
  <w:style w:type="paragraph" w:styleId="Heading4">
    <w:name w:val="heading 4"/>
    <w:basedOn w:val="Normal"/>
    <w:next w:val="Normal"/>
    <w:link w:val="Heading4Char"/>
    <w:uiPriority w:val="9"/>
    <w:unhideWhenUsed/>
    <w:qFormat/>
    <w:rsid w:val="00D619C9"/>
    <w:pPr>
      <w:keepNext/>
      <w:keepLines/>
      <w:spacing w:before="40" w:after="120"/>
      <w:outlineLvl w:val="3"/>
    </w:pPr>
    <w:rPr>
      <w:rFonts w:asciiTheme="majorHAnsi" w:eastAsiaTheme="majorEastAsia" w:hAnsiTheme="majorHAnsi" w:cstheme="majorBidi"/>
      <w:iCs/>
      <w:caps/>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B62"/>
  </w:style>
  <w:style w:type="paragraph" w:styleId="Footer">
    <w:name w:val="footer"/>
    <w:basedOn w:val="Normal"/>
    <w:link w:val="FooterChar"/>
    <w:uiPriority w:val="99"/>
    <w:unhideWhenUsed/>
    <w:rsid w:val="008A1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B62"/>
  </w:style>
  <w:style w:type="paragraph" w:styleId="NoSpacing">
    <w:name w:val="No Spacing"/>
    <w:uiPriority w:val="1"/>
    <w:qFormat/>
    <w:rsid w:val="007226C5"/>
    <w:pPr>
      <w:spacing w:after="0" w:line="240" w:lineRule="auto"/>
    </w:pPr>
  </w:style>
  <w:style w:type="character" w:customStyle="1" w:styleId="Heading1Char">
    <w:name w:val="Heading 1 Char"/>
    <w:basedOn w:val="DefaultParagraphFont"/>
    <w:link w:val="Heading1"/>
    <w:uiPriority w:val="9"/>
    <w:rsid w:val="002E3EAF"/>
    <w:rPr>
      <w:rFonts w:asciiTheme="majorHAnsi" w:eastAsiaTheme="majorEastAsia" w:hAnsiTheme="majorHAnsi" w:cstheme="majorBidi"/>
      <w:sz w:val="64"/>
      <w:szCs w:val="64"/>
      <w:lang w:val="sv-SE"/>
    </w:rPr>
  </w:style>
  <w:style w:type="character" w:customStyle="1" w:styleId="Heading2Char">
    <w:name w:val="Heading 2 Char"/>
    <w:basedOn w:val="DefaultParagraphFont"/>
    <w:link w:val="Heading2"/>
    <w:uiPriority w:val="9"/>
    <w:rsid w:val="00F87A52"/>
    <w:rPr>
      <w:rFonts w:asciiTheme="majorHAnsi" w:eastAsiaTheme="majorEastAsia" w:hAnsiTheme="majorHAnsi" w:cstheme="majorBidi"/>
      <w:sz w:val="30"/>
      <w:szCs w:val="26"/>
      <w:lang w:val="sv-SE"/>
    </w:rPr>
  </w:style>
  <w:style w:type="character" w:customStyle="1" w:styleId="Heading3Char">
    <w:name w:val="Heading 3 Char"/>
    <w:basedOn w:val="DefaultParagraphFont"/>
    <w:link w:val="Heading3"/>
    <w:uiPriority w:val="9"/>
    <w:rsid w:val="007226C5"/>
    <w:rPr>
      <w:rFonts w:asciiTheme="majorHAnsi" w:eastAsiaTheme="majorEastAsia" w:hAnsiTheme="majorHAnsi" w:cstheme="majorBidi"/>
      <w:caps/>
      <w:sz w:val="26"/>
      <w:szCs w:val="24"/>
      <w:lang w:val="sv-SE"/>
    </w:rPr>
  </w:style>
  <w:style w:type="character" w:customStyle="1" w:styleId="Heading4Char">
    <w:name w:val="Heading 4 Char"/>
    <w:basedOn w:val="DefaultParagraphFont"/>
    <w:link w:val="Heading4"/>
    <w:uiPriority w:val="9"/>
    <w:rsid w:val="00D619C9"/>
    <w:rPr>
      <w:rFonts w:asciiTheme="majorHAnsi" w:eastAsiaTheme="majorEastAsia" w:hAnsiTheme="majorHAnsi" w:cstheme="majorBidi"/>
      <w:iCs/>
      <w:caps/>
      <w:sz w:val="18"/>
      <w:lang w:val="sv-SE"/>
    </w:rPr>
  </w:style>
  <w:style w:type="table" w:styleId="TableGrid">
    <w:name w:val="Table Grid"/>
    <w:basedOn w:val="TableNormal"/>
    <w:uiPriority w:val="39"/>
    <w:rsid w:val="007A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nowitgreen">
    <w:name w:val="Knowit green"/>
    <w:basedOn w:val="TableNormal"/>
    <w:uiPriority w:val="99"/>
    <w:rsid w:val="007A4DF1"/>
    <w:pPr>
      <w:spacing w:after="0" w:line="240" w:lineRule="auto"/>
    </w:pPr>
    <w:rPr>
      <w:color w:val="FFFFFF" w:themeColor="background1"/>
    </w:rPr>
    <w:tblPr>
      <w:tblCellMar>
        <w:top w:w="113" w:type="dxa"/>
        <w:bottom w:w="113" w:type="dxa"/>
      </w:tblCellMar>
    </w:tblPr>
    <w:tcPr>
      <w:shd w:val="clear" w:color="auto" w:fill="28334A" w:themeFill="accent1"/>
    </w:tcPr>
    <w:tblStylePr w:type="firstRow">
      <w:rPr>
        <w:b/>
        <w:caps/>
        <w:smallCaps w:val="0"/>
      </w:rPr>
    </w:tblStylePr>
  </w:style>
  <w:style w:type="table" w:customStyle="1" w:styleId="Knowitgrey">
    <w:name w:val="Knowit grey"/>
    <w:basedOn w:val="TableNormal"/>
    <w:uiPriority w:val="99"/>
    <w:rsid w:val="007A4DF1"/>
    <w:pPr>
      <w:spacing w:after="0" w:line="240" w:lineRule="auto"/>
    </w:p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113" w:type="dxa"/>
        <w:bottom w:w="113" w:type="dxa"/>
      </w:tblCellMar>
    </w:tblPr>
    <w:tcPr>
      <w:shd w:val="clear" w:color="auto" w:fill="FFFFFF" w:themeFill="background1"/>
    </w:tcPr>
    <w:tblStylePr w:type="firstRow">
      <w:rPr>
        <w:b/>
      </w:rPr>
    </w:tblStylePr>
    <w:tblStylePr w:type="lastRow">
      <w:rPr>
        <w:caps/>
        <w:smallCaps w:val="0"/>
      </w:rPr>
      <w:tblPr/>
      <w:tcPr>
        <w:tcBorders>
          <w:top w:val="doub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FFFFFF" w:themeFill="background1"/>
      </w:tcPr>
    </w:tblStylePr>
    <w:tblStylePr w:type="band1Horz">
      <w:tblPr/>
      <w:tcPr>
        <w:shd w:val="clear" w:color="auto" w:fill="FCFCFC" w:themeFill="background2" w:themeFillTint="33"/>
      </w:tcPr>
    </w:tblStylePr>
  </w:style>
  <w:style w:type="character" w:styleId="Strong">
    <w:name w:val="Strong"/>
    <w:basedOn w:val="DefaultParagraphFont"/>
    <w:uiPriority w:val="22"/>
    <w:qFormat/>
    <w:rsid w:val="00F01702"/>
    <w:rPr>
      <w:b/>
      <w:bCs/>
    </w:rPr>
  </w:style>
  <w:style w:type="paragraph" w:styleId="ListParagraph">
    <w:name w:val="List Paragraph"/>
    <w:basedOn w:val="Normal"/>
    <w:uiPriority w:val="34"/>
    <w:qFormat/>
    <w:rsid w:val="000D79C7"/>
    <w:pPr>
      <w:numPr>
        <w:numId w:val="5"/>
      </w:numPr>
      <w:spacing w:before="240" w:after="120" w:line="360" w:lineRule="auto"/>
      <w:contextualSpacing/>
    </w:pPr>
  </w:style>
  <w:style w:type="paragraph" w:customStyle="1" w:styleId="Uppdragslistning">
    <w:name w:val="Uppdragslistning"/>
    <w:basedOn w:val="Normal"/>
    <w:link w:val="UppdragslistningTegn"/>
    <w:qFormat/>
    <w:rsid w:val="00F87A52"/>
    <w:pPr>
      <w:ind w:left="3060" w:hanging="3060"/>
    </w:pPr>
  </w:style>
  <w:style w:type="character" w:customStyle="1" w:styleId="UppdragslistningTegn">
    <w:name w:val="Uppdragslistning Tegn"/>
    <w:basedOn w:val="DefaultParagraphFont"/>
    <w:link w:val="Uppdragslistning"/>
    <w:rsid w:val="00F87A52"/>
  </w:style>
  <w:style w:type="paragraph" w:styleId="ListBullet">
    <w:name w:val="List Bullet"/>
    <w:basedOn w:val="ListParagraph"/>
    <w:uiPriority w:val="3"/>
    <w:semiHidden/>
    <w:unhideWhenUsed/>
    <w:rsid w:val="00E5331B"/>
    <w:pPr>
      <w:numPr>
        <w:numId w:val="6"/>
      </w:numPr>
      <w:tabs>
        <w:tab w:val="num" w:pos="360"/>
        <w:tab w:val="left" w:pos="3668"/>
      </w:tabs>
      <w:spacing w:before="0" w:line="240" w:lineRule="auto"/>
      <w:ind w:left="266" w:hanging="266"/>
      <w:contextualSpacing w:val="0"/>
    </w:pPr>
    <w:rPr>
      <w:rFonts w:cs="Times New Roman"/>
      <w:sz w:val="1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82668">
      <w:bodyDiv w:val="1"/>
      <w:marLeft w:val="0"/>
      <w:marRight w:val="0"/>
      <w:marTop w:val="0"/>
      <w:marBottom w:val="0"/>
      <w:divBdr>
        <w:top w:val="none" w:sz="0" w:space="0" w:color="auto"/>
        <w:left w:val="none" w:sz="0" w:space="0" w:color="auto"/>
        <w:bottom w:val="none" w:sz="0" w:space="0" w:color="auto"/>
        <w:right w:val="none" w:sz="0" w:space="0" w:color="auto"/>
      </w:divBdr>
    </w:div>
    <w:div w:id="14568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knowit.sharepoint.com/sites/KDL/Shared%20Documents/Personal/Konsultprofiler/_Mallar/Knowit%20CV%20template%20SE%20(2017).DOTX" TargetMode="External"/></Relationships>
</file>

<file path=word/theme/theme1.xml><?xml version="1.0" encoding="utf-8"?>
<a:theme xmlns:a="http://schemas.openxmlformats.org/drawingml/2006/main" name="Office-tema">
  <a:themeElements>
    <a:clrScheme name="Knowit 2016">
      <a:dk1>
        <a:sysClr val="windowText" lastClr="000000"/>
      </a:dk1>
      <a:lt1>
        <a:sysClr val="window" lastClr="FFFFFF"/>
      </a:lt1>
      <a:dk2>
        <a:srgbClr val="29334A"/>
      </a:dk2>
      <a:lt2>
        <a:srgbClr val="F1F1F1"/>
      </a:lt2>
      <a:accent1>
        <a:srgbClr val="28334A"/>
      </a:accent1>
      <a:accent2>
        <a:srgbClr val="A0D1CA"/>
      </a:accent2>
      <a:accent3>
        <a:srgbClr val="8E7FAE"/>
      </a:accent3>
      <a:accent4>
        <a:srgbClr val="F9E267"/>
      </a:accent4>
      <a:accent5>
        <a:srgbClr val="C26E60"/>
      </a:accent5>
      <a:accent6>
        <a:srgbClr val="75787B"/>
      </a:accent6>
      <a:hlink>
        <a:srgbClr val="0563C1"/>
      </a:hlink>
      <a:folHlink>
        <a:srgbClr val="954F72"/>
      </a:folHlink>
    </a:clrScheme>
    <a:fontScheme name="Knowit2016">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c765b51f-6d37-49f5-b4c5-2e47fae621c4">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db3ba83a-9a16-46ba-8f73-0be0d6d24a56</TermId>
        </TermInfo>
      </Terms>
    </TaxKeywordTaxHTField>
    <p34164a51ff54b5689973fdab6500575 xmlns="c765b51f-6d37-49f5-b4c5-2e47fae621c4">
      <Terms xmlns="http://schemas.microsoft.com/office/infopath/2007/PartnerControls">
        <TermInfo xmlns="http://schemas.microsoft.com/office/infopath/2007/PartnerControls">
          <TermName xmlns="http://schemas.microsoft.com/office/infopath/2007/PartnerControls">Knowit Decision Linköping</TermName>
          <TermId xmlns="http://schemas.microsoft.com/office/infopath/2007/PartnerControls">27c2dc3e-d089-440c-93f4-4fd449fa678c</TermId>
        </TermInfo>
      </Terms>
    </p34164a51ff54b5689973fdab6500575>
    <ba837eb985fb452b83534c3ec19f31f7 xmlns="c765b51f-6d37-49f5-b4c5-2e47fae621c4">
      <Terms xmlns="http://schemas.microsoft.com/office/infopath/2007/PartnerControls"/>
    </ba837eb985fb452b83534c3ec19f31f7>
    <TaxCatchAll xmlns="e8639976-dee4-4d4a-b3ab-7aa96d5f840a">
      <Value>2</Value>
      <Value>1</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KitShareitDocument" ma:contentTypeID="0x010100EB323E1982F0114A8BC38BA7BA84CBC900D5225A5DD2B7EB4296B16F5B873CA26D" ma:contentTypeVersion="15" ma:contentTypeDescription="Create a new document." ma:contentTypeScope="" ma:versionID="8ca1c936186034a8528ccb596e868624">
  <xsd:schema xmlns:xsd="http://www.w3.org/2001/XMLSchema" xmlns:xs="http://www.w3.org/2001/XMLSchema" xmlns:p="http://schemas.microsoft.com/office/2006/metadata/properties" xmlns:ns2="c765b51f-6d37-49f5-b4c5-2e47fae621c4" xmlns:ns3="e8639976-dee4-4d4a-b3ab-7aa96d5f840a" xmlns:ns4="4b5dbc51-33f9-4b64-b460-68dc346135bd" targetNamespace="http://schemas.microsoft.com/office/2006/metadata/properties" ma:root="true" ma:fieldsID="38a48103872a7b6f0485af869f444c02" ns2:_="" ns3:_="" ns4:_="">
    <xsd:import namespace="c765b51f-6d37-49f5-b4c5-2e47fae621c4"/>
    <xsd:import namespace="e8639976-dee4-4d4a-b3ab-7aa96d5f840a"/>
    <xsd:import namespace="4b5dbc51-33f9-4b64-b460-68dc346135bd"/>
    <xsd:element name="properties">
      <xsd:complexType>
        <xsd:sequence>
          <xsd:element name="documentManagement">
            <xsd:complexType>
              <xsd:all>
                <xsd:element ref="ns2:TaxKeywordTaxHTField" minOccurs="0"/>
                <xsd:element ref="ns3:TaxCatchAll" minOccurs="0"/>
                <xsd:element ref="ns3:TaxCatchAllLabel" minOccurs="0"/>
                <xsd:element ref="ns2:p34164a51ff54b5689973fdab6500575" minOccurs="0"/>
                <xsd:element ref="ns2:ba837eb985fb452b83534c3ec19f31f7" minOccurs="0"/>
                <xsd:element ref="ns2:SharedWithUsers" minOccurs="0"/>
                <xsd:element ref="ns2:SharedWithDetails" minOccurs="0"/>
                <xsd:element ref="ns4:MediaServiceMetadata" minOccurs="0"/>
                <xsd:element ref="ns4:MediaServiceFastMetadata" minOccurs="0"/>
                <xsd:element ref="ns4:MediaServiceDateTaken"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5b51f-6d37-49f5-b4c5-2e47fae621c4"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280c393-8b35-4ae0-81a2-c1300d633103" ma:termSetId="00000000-0000-0000-0000-000000000000" ma:anchorId="00000000-0000-0000-0000-000000000000" ma:open="true" ma:isKeyword="true">
      <xsd:complexType>
        <xsd:sequence>
          <xsd:element ref="pc:Terms" minOccurs="0" maxOccurs="1"/>
        </xsd:sequence>
      </xsd:complexType>
    </xsd:element>
    <xsd:element name="p34164a51ff54b5689973fdab6500575" ma:index="12" nillable="true" ma:taxonomy="true" ma:internalName="p34164a51ff54b5689973fdab6500575" ma:taxonomyFieldName="Kit_Companies" ma:displayName="Companies" ma:readOnly="false" ma:fieldId="{934164a5-1ff5-4b56-8997-3fdab6500575}" ma:taxonomyMulti="true" ma:sspId="0280c393-8b35-4ae0-81a2-c1300d633103" ma:termSetId="e7d37313-de47-49ec-9c9e-446c43cb5c4c" ma:anchorId="00000000-0000-0000-0000-000000000000" ma:open="false" ma:isKeyword="false">
      <xsd:complexType>
        <xsd:sequence>
          <xsd:element ref="pc:Terms" minOccurs="0" maxOccurs="1"/>
        </xsd:sequence>
      </xsd:complexType>
    </xsd:element>
    <xsd:element name="ba837eb985fb452b83534c3ec19f31f7" ma:index="14" nillable="true" ma:taxonomy="true" ma:internalName="ba837eb985fb452b83534c3ec19f31f7" ma:taxonomyFieldName="Kit_Clients" ma:displayName="Clients" ma:readOnly="false" ma:fieldId="{ba837eb9-85fb-452b-8353-4c3ec19f31f7}" ma:taxonomyMulti="true" ma:sspId="0280c393-8b35-4ae0-81a2-c1300d633103" ma:termSetId="38d9d525-ac0f-46f2-ba02-18ce7c2be609"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39976-dee4-4d4a-b3ab-7aa96d5f840a"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e9d65ae-43ea-411d-90ca-56272ba2cd02}" ma:internalName="TaxCatchAll" ma:showField="CatchAllData" ma:web="c765b51f-6d37-49f5-b4c5-2e47fae621c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e9d65ae-43ea-411d-90ca-56272ba2cd02}" ma:internalName="TaxCatchAllLabel" ma:readOnly="true" ma:showField="CatchAllDataLabel" ma:web="c765b51f-6d37-49f5-b4c5-2e47fae621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5dbc51-33f9-4b64-b460-68dc346135bd"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179F-E9AE-4571-83CA-9C946819ED23}">
  <ds:schemaRefs>
    <ds:schemaRef ds:uri="http://purl.org/dc/terms/"/>
    <ds:schemaRef ds:uri="http://www.w3.org/XML/1998/namespace"/>
    <ds:schemaRef ds:uri="http://schemas.microsoft.com/office/2006/documentManagement/types"/>
    <ds:schemaRef ds:uri="http://purl.org/dc/dcmitype/"/>
    <ds:schemaRef ds:uri="e8639976-dee4-4d4a-b3ab-7aa96d5f840a"/>
    <ds:schemaRef ds:uri="http://purl.org/dc/elements/1.1/"/>
    <ds:schemaRef ds:uri="http://schemas.microsoft.com/office/2006/metadata/properties"/>
    <ds:schemaRef ds:uri="4b5dbc51-33f9-4b64-b460-68dc346135bd"/>
    <ds:schemaRef ds:uri="http://schemas.microsoft.com/office/infopath/2007/PartnerControls"/>
    <ds:schemaRef ds:uri="http://schemas.openxmlformats.org/package/2006/metadata/core-properties"/>
    <ds:schemaRef ds:uri="c765b51f-6d37-49f5-b4c5-2e47fae621c4"/>
  </ds:schemaRefs>
</ds:datastoreItem>
</file>

<file path=customXml/itemProps2.xml><?xml version="1.0" encoding="utf-8"?>
<ds:datastoreItem xmlns:ds="http://schemas.openxmlformats.org/officeDocument/2006/customXml" ds:itemID="{C8815394-C3F1-4A0F-9032-E1342F56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5b51f-6d37-49f5-b4c5-2e47fae621c4"/>
    <ds:schemaRef ds:uri="e8639976-dee4-4d4a-b3ab-7aa96d5f840a"/>
    <ds:schemaRef ds:uri="4b5dbc51-33f9-4b64-b460-68dc34613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10549-F631-4635-AD80-83325B3241C8}">
  <ds:schemaRefs>
    <ds:schemaRef ds:uri="http://schemas.microsoft.com/sharepoint/v3/contenttype/forms"/>
  </ds:schemaRefs>
</ds:datastoreItem>
</file>

<file path=customXml/itemProps4.xml><?xml version="1.0" encoding="utf-8"?>
<ds:datastoreItem xmlns:ds="http://schemas.openxmlformats.org/officeDocument/2006/customXml" ds:itemID="{E15814D5-0468-4F72-817E-DEBA0EA5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Knowit%20CV%20template%20SE%20(2017).DOTX</Template>
  <TotalTime>68</TotalTime>
  <Pages>6</Pages>
  <Words>1702</Words>
  <Characters>9021</Characters>
  <Application>Microsoft Office Word</Application>
  <DocSecurity>0</DocSecurity>
  <Lines>75</Lines>
  <Paragraphs>21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Jonsson</dc:creator>
  <cp:keywords>Corporate</cp:keywords>
  <dc:description/>
  <cp:lastModifiedBy>Urban Jonsson</cp:lastModifiedBy>
  <cp:revision>2</cp:revision>
  <cp:lastPrinted>2017-10-17T12:23:00Z</cp:lastPrinted>
  <dcterms:created xsi:type="dcterms:W3CDTF">2017-10-17T11:14:00Z</dcterms:created>
  <dcterms:modified xsi:type="dcterms:W3CDTF">2017-10-17T12:23:00Z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0x010100EB323E1982F0114A8BC38BA7BA84CBC900D5225A5DD2B7EB4296B16F5B873CA26D</vt:lpwstr>
  </property>
  <property fmtid="{D5CDD505-2E9C-101B-9397-08002B2CF9AE}" pid="3" name="Kit_Companies">
    <vt:lpwstr>2;#Knowit Decision Linköping|27c2dc3e-d089-440c-93f4-4fd449fa678c</vt:lpwstr>
  </property>
  <property fmtid="{D5CDD505-2E9C-101B-9397-08002B2CF9AE}" pid="4" name="Kit_Clients">
    <vt:lpwstr/>
  </property>
  <property fmtid="{D5CDD505-2E9C-101B-9397-08002B2CF9AE}" pid="5" name="TaxKeyword">
    <vt:lpwstr>1;#Corporate|db3ba83a-9a16-46ba-8f73-0be0d6d24a56</vt:lpwstr>
  </property>
</Properties>
</file>